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97C0" w14:textId="6C4D0FEC" w:rsidR="003728AC" w:rsidRDefault="003728AC" w:rsidP="003728AC">
      <w:pPr>
        <w:pStyle w:val="1"/>
        <w:ind w:firstLine="643"/>
      </w:pPr>
      <w:r>
        <w:rPr>
          <w:rFonts w:hint="eastAsia"/>
        </w:rPr>
        <w:t>随机过程第</w:t>
      </w:r>
      <w:r w:rsidR="00876F81">
        <w:t>3</w:t>
      </w:r>
      <w:r>
        <w:rPr>
          <w:rFonts w:hint="eastAsia"/>
        </w:rPr>
        <w:t>周作业</w:t>
      </w:r>
    </w:p>
    <w:p w14:paraId="3AFA812F" w14:textId="77777777" w:rsidR="003728AC" w:rsidRDefault="003728AC" w:rsidP="003728AC">
      <w:pPr>
        <w:pStyle w:val="a3"/>
        <w:wordWrap w:val="0"/>
      </w:pPr>
      <w:r>
        <w:rPr>
          <w:rFonts w:hint="eastAsia"/>
        </w:rPr>
        <w:t>周强</w:t>
      </w:r>
      <w:r>
        <w:rPr>
          <w:rFonts w:hint="eastAsia"/>
        </w:rPr>
        <w:t xml:space="preserve"> </w:t>
      </w:r>
      <w:r>
        <w:t xml:space="preserve">202128019427002 </w:t>
      </w:r>
      <w:r>
        <w:rPr>
          <w:rFonts w:hint="eastAsia"/>
        </w:rPr>
        <w:t>电子学院</w:t>
      </w:r>
    </w:p>
    <w:p w14:paraId="661887BA" w14:textId="587D9C6B" w:rsidR="00A3159B" w:rsidRPr="00E3648D" w:rsidRDefault="00A3159B" w:rsidP="00876F81">
      <w:pPr>
        <w:pStyle w:val="a6"/>
        <w:numPr>
          <w:ilvl w:val="0"/>
          <w:numId w:val="14"/>
        </w:numPr>
        <w:ind w:firstLineChars="0"/>
        <w:rPr>
          <w:b/>
          <w:bCs/>
          <w:highlight w:val="lightGray"/>
        </w:rPr>
      </w:pPr>
      <w:r w:rsidRPr="00E3648D">
        <w:rPr>
          <w:rFonts w:hint="eastAsia"/>
          <w:b/>
          <w:bCs/>
          <w:highlight w:val="lightGray"/>
        </w:rPr>
        <w:t>设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X</m:t>
        </m:r>
        <m:r>
          <m:rPr>
            <m:sty m:val="bi"/>
          </m:rPr>
          <w:rPr>
            <w:rFonts w:ascii="Cambria Math" w:hAnsi="Cambria Math" w:hint="eastAsia"/>
            <w:highlight w:val="lightGray"/>
          </w:rPr>
          <m:t>~N</m:t>
        </m:r>
        <m:d>
          <m:dPr>
            <m:ctrlPr>
              <w:rPr>
                <w:rFonts w:ascii="Cambria Math" w:hAnsi="Cambria Math"/>
                <w:b/>
                <w:bCs/>
                <w:i/>
                <w:highlight w:val="lightGray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0,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highlight w:val="lightGray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highlight w:val="lightGray"/>
          </w:rPr>
          <m:t>,</m:t>
        </m:r>
      </m:oMath>
      <w:r w:rsidRPr="00E3648D">
        <w:rPr>
          <w:rFonts w:hint="eastAsia"/>
          <w:b/>
          <w:bCs/>
          <w:highlight w:val="lightGray"/>
        </w:rPr>
        <w:t>对于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∀b&gt;0</m:t>
        </m:r>
      </m:oMath>
      <w:r w:rsidRPr="00E3648D">
        <w:rPr>
          <w:rFonts w:hint="eastAsia"/>
          <w:b/>
          <w:bCs/>
          <w:highlight w:val="lightGray"/>
        </w:rPr>
        <w:t>，试证明正态分布尾概率估计不等式。</w:t>
      </w:r>
    </w:p>
    <w:p w14:paraId="6893FAD1" w14:textId="53DAAA4D" w:rsidR="00A3159B" w:rsidRPr="00E3648D" w:rsidRDefault="00D66A6F" w:rsidP="00A3159B">
      <w:pPr>
        <w:pStyle w:val="a6"/>
        <w:ind w:left="360" w:firstLineChars="0" w:firstLine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highlight w:val="lightGray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π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highlight w:val="lightGray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highlight w:val="lightGray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σ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b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highlight w:val="lightGray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highlight w:val="lightGray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highlight w:val="lightGray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lightGray"/>
                            </w:rPr>
                            <m:t>σ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lightGray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3</m:t>
                  </m:r>
                </m:sup>
              </m:sSup>
            </m:e>
          </m:d>
          <m:r>
            <m:rPr>
              <m:sty m:val="b"/>
            </m:rPr>
            <w:rPr>
              <w:rFonts w:ascii="Cambria Math" w:hAnsi="Cambria Math"/>
              <w:highlight w:val="lightGray"/>
            </w:rPr>
            <m:t>exp</m:t>
          </m:r>
          <m:r>
            <m:rPr>
              <m:sty m:val="bi"/>
            </m:rPr>
            <w:rPr>
              <w:rFonts w:ascii="Cambria Math" w:hAnsi="Cambria Math"/>
              <w:highlight w:val="lightGray"/>
            </w:rPr>
            <m:t>⁡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highlight w:val="lightGray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highlight w:val="lightGray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highlight w:val="lightGray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highlight w:val="lightGray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highlight w:val="lightGray"/>
            </w:rPr>
            <m:t>≤P{X≥b}≤</m:t>
          </m:r>
          <m:f>
            <m:fPr>
              <m:ctrlPr>
                <w:rPr>
                  <w:rFonts w:ascii="Cambria Math" w:hAnsi="Cambria Math"/>
                  <w:b/>
                  <w:bCs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highlight w:val="lightGray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π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highlight w:val="lightGray"/>
            </w:rPr>
            <m:t>⋅</m:t>
          </m:r>
          <m:f>
            <m:fPr>
              <m:ctrlPr>
                <w:rPr>
                  <w:rFonts w:ascii="Cambria Math" w:hAnsi="Cambria Math"/>
                  <w:b/>
                  <w:bCs/>
                  <w:highlight w:val="lightGray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σ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b</m:t>
              </m:r>
            </m:den>
          </m:f>
          <m:r>
            <m:rPr>
              <m:sty m:val="b"/>
            </m:rPr>
            <w:rPr>
              <w:rFonts w:ascii="Cambria Math" w:hAnsi="Cambria Math"/>
              <w:highlight w:val="lightGray"/>
            </w:rPr>
            <m:t>exp</m:t>
          </m:r>
          <m:r>
            <m:rPr>
              <m:sty m:val="bi"/>
            </m:rPr>
            <w:rPr>
              <w:rFonts w:ascii="Cambria Math" w:hAnsi="Cambria Math"/>
              <w:highlight w:val="lightGray"/>
            </w:rPr>
            <m:t>⁡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highlight w:val="lightGray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highlight w:val="lightGray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highlight w:val="lightGray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highlight w:val="lightGray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1898344" w14:textId="71CA4678" w:rsidR="00A3159B" w:rsidRDefault="00A3159B" w:rsidP="00A3159B">
      <w:pPr>
        <w:pStyle w:val="a6"/>
        <w:ind w:left="360" w:firstLineChars="0" w:firstLine="0"/>
        <w:rPr>
          <w:iCs/>
        </w:rPr>
      </w:pPr>
      <w:r>
        <w:rPr>
          <w:rFonts w:hint="eastAsia"/>
          <w:iCs/>
        </w:rPr>
        <w:t>解：随机变量</w:t>
      </w:r>
      <w:r>
        <w:rPr>
          <w:rFonts w:hint="eastAsia"/>
          <w:iCs/>
        </w:rPr>
        <w:t>X</w:t>
      </w:r>
      <w:r>
        <w:rPr>
          <w:rFonts w:hint="eastAsia"/>
          <w:iCs/>
        </w:rPr>
        <w:t>的概率密度函数为</w:t>
      </w:r>
    </w:p>
    <w:p w14:paraId="77FE6D17" w14:textId="78FC092B" w:rsidR="00A3159B" w:rsidRPr="00A3159B" w:rsidRDefault="00D66A6F" w:rsidP="00A3159B">
      <w:pPr>
        <w:pStyle w:val="a6"/>
        <w:ind w:left="360"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77F8B014" w14:textId="6E21B805" w:rsidR="00A3159B" w:rsidRDefault="00A3159B" w:rsidP="00A3159B">
      <w:pPr>
        <w:pStyle w:val="a6"/>
        <w:ind w:left="360" w:firstLineChars="0" w:firstLine="0"/>
        <w:rPr>
          <w:iCs/>
        </w:rPr>
      </w:pPr>
      <w:r>
        <w:rPr>
          <w:rFonts w:hint="eastAsia"/>
          <w:iCs/>
        </w:rPr>
        <w:t>则</w:t>
      </w:r>
    </w:p>
    <w:p w14:paraId="1E9D8510" w14:textId="75049D39" w:rsidR="00A3159B" w:rsidRPr="009033EE" w:rsidRDefault="00A3159B" w:rsidP="00A3159B">
      <w:pPr>
        <w:pStyle w:val="a6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x≥b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dy≤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dy=-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⁡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A7F1D83" w14:textId="3A58A7EC" w:rsidR="009033EE" w:rsidRPr="002F7A26" w:rsidRDefault="009033EE" w:rsidP="002F7A26">
      <w:pPr>
        <w:pStyle w:val="a6"/>
        <w:ind w:left="36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x≥b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dy≥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dy=-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⁡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62EE066" w14:textId="52B1CFFB" w:rsidR="002F7A26" w:rsidRPr="002F7A26" w:rsidRDefault="002F7A26" w:rsidP="002F7A26">
      <w:pPr>
        <w:pStyle w:val="a6"/>
        <w:ind w:left="360" w:firstLineChars="0" w:firstLine="0"/>
        <w:rPr>
          <w:iCs/>
        </w:rPr>
      </w:pPr>
      <w:r>
        <w:rPr>
          <w:rFonts w:hint="eastAsia"/>
          <w:iCs/>
        </w:rPr>
        <w:t>得证</w:t>
      </w:r>
    </w:p>
    <w:p w14:paraId="43B81596" w14:textId="41F7904F" w:rsidR="007C4E5F" w:rsidRPr="00E3648D" w:rsidRDefault="00876F81" w:rsidP="00876F81">
      <w:pPr>
        <w:pStyle w:val="a6"/>
        <w:numPr>
          <w:ilvl w:val="0"/>
          <w:numId w:val="14"/>
        </w:numPr>
        <w:ind w:firstLineChars="0"/>
        <w:rPr>
          <w:b/>
          <w:bCs/>
          <w:highlight w:val="lightGray"/>
        </w:rPr>
      </w:pPr>
      <w:r w:rsidRPr="00E3648D">
        <w:rPr>
          <w:rFonts w:hint="eastAsia"/>
          <w:b/>
          <w:bCs/>
          <w:highlight w:val="lightGray"/>
        </w:rPr>
        <w:t>设随机向量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X=</m:t>
        </m:r>
        <m:sSup>
          <m:sSupPr>
            <m:ctrlPr>
              <w:rPr>
                <w:rFonts w:ascii="Cambria Math" w:hAnsi="Cambria Math"/>
                <w:b/>
                <w:bCs/>
                <w:highlight w:val="lightGray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highlight w:val="lightGra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highlight w:val="lightGra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highlight w:val="lightGra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τ</m:t>
            </m:r>
          </m:sup>
        </m:sSup>
        <m:r>
          <m:rPr>
            <m:sty m:val="bi"/>
          </m:rPr>
          <w:rPr>
            <w:rFonts w:ascii="Cambria Math" w:hAnsi="Cambria Math"/>
            <w:highlight w:val="lightGray"/>
          </w:rPr>
          <m:t>∼N(μ,</m:t>
        </m:r>
        <m:r>
          <m:rPr>
            <m:sty m:val="b"/>
          </m:rPr>
          <w:rPr>
            <w:rFonts w:ascii="Cambria Math" w:hAnsi="Cambria Math"/>
            <w:highlight w:val="lightGray"/>
          </w:rPr>
          <m:t>Σ</m:t>
        </m:r>
        <m:r>
          <m:rPr>
            <m:sty m:val="bi"/>
          </m:rPr>
          <w:rPr>
            <w:rFonts w:ascii="Cambria Math" w:hAnsi="Cambria Math"/>
            <w:highlight w:val="lightGray"/>
          </w:rPr>
          <m:t>)</m:t>
        </m:r>
      </m:oMath>
      <w:r w:rsidRPr="00E3648D">
        <w:rPr>
          <w:rFonts w:hint="eastAsia"/>
          <w:b/>
          <w:bCs/>
          <w:highlight w:val="lightGray"/>
        </w:rPr>
        <w:t>，其中：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μ=</m:t>
        </m:r>
        <m:sSup>
          <m:sSupPr>
            <m:ctrlPr>
              <w:rPr>
                <w:rFonts w:ascii="Cambria Math" w:hAnsi="Cambria Math"/>
                <w:b/>
                <w:bCs/>
                <w:highlight w:val="lightGray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highlight w:val="lightGra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highlight w:val="lightGra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highlight w:val="lightGra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τ</m:t>
            </m:r>
          </m:sup>
        </m:sSup>
        <m:r>
          <m:rPr>
            <m:sty m:val="bi"/>
          </m:rPr>
          <w:rPr>
            <w:rFonts w:ascii="Cambria Math" w:hAnsi="Cambria Math"/>
            <w:highlight w:val="lightGray"/>
          </w:rPr>
          <m:t>=(1,2</m:t>
        </m:r>
        <m:sSup>
          <m:sSupPr>
            <m:ctrlPr>
              <w:rPr>
                <w:rFonts w:ascii="Cambria Math" w:hAnsi="Cambria Math"/>
                <w:b/>
                <w:bCs/>
                <w:highlight w:val="lightGray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τ</m:t>
            </m:r>
          </m:sup>
        </m:sSup>
      </m:oMath>
      <w:r w:rsidRPr="00E3648D">
        <w:rPr>
          <w:rFonts w:hint="eastAsia"/>
          <w:b/>
          <w:bCs/>
          <w:highlight w:val="lightGray"/>
        </w:rPr>
        <w:t>，</w:t>
      </w:r>
      <m:oMath>
        <m:r>
          <m:rPr>
            <m:sty m:val="b"/>
          </m:rPr>
          <w:rPr>
            <w:rFonts w:ascii="Cambria Math" w:hAnsi="Cambria Math"/>
            <w:highlight w:val="lightGray"/>
          </w:rPr>
          <m:t>Σ</m:t>
        </m:r>
        <m:r>
          <m:rPr>
            <m:sty m:val="bi"/>
          </m:rP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b/>
                <w:bCs/>
                <w:highlight w:val="lightGray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highlight w:val="lightGray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4/5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4/5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1</m:t>
                  </m:r>
                </m:e>
              </m:mr>
            </m:m>
          </m:e>
        </m:d>
      </m:oMath>
      <w:r w:rsidRPr="00E3648D">
        <w:rPr>
          <w:rFonts w:hint="eastAsia"/>
          <w:b/>
          <w:bCs/>
          <w:highlight w:val="lightGray"/>
        </w:rPr>
        <w:t>。令随机向量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Y=</m:t>
        </m:r>
        <m:sSup>
          <m:sSupPr>
            <m:ctrlPr>
              <w:rPr>
                <w:rFonts w:ascii="Cambria Math" w:hAnsi="Cambria Math"/>
                <w:b/>
                <w:bCs/>
                <w:highlight w:val="lightGray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highlight w:val="lightGra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highlight w:val="lightGra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highlight w:val="lightGra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lightGray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τ</m:t>
            </m:r>
          </m:sup>
        </m:sSup>
        <m:r>
          <m:rPr>
            <m:sty m:val="bi"/>
          </m:rP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b/>
                <w:bCs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highlight w:val="lightGray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3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highlight w:val="lightGray"/>
          </w:rPr>
          <m:t>X</m:t>
        </m:r>
      </m:oMath>
      <w:r w:rsidRPr="00E3648D">
        <w:rPr>
          <w:rFonts w:hint="eastAsia"/>
          <w:b/>
          <w:bCs/>
          <w:highlight w:val="lightGray"/>
        </w:rPr>
        <w:t>。</w:t>
      </w:r>
    </w:p>
    <w:p w14:paraId="03F8C8AF" w14:textId="2B7F04B8" w:rsidR="00876F81" w:rsidRPr="00E3648D" w:rsidRDefault="00876F81" w:rsidP="00876F81">
      <w:pPr>
        <w:pStyle w:val="a6"/>
        <w:numPr>
          <w:ilvl w:val="1"/>
          <w:numId w:val="14"/>
        </w:numPr>
        <w:ind w:firstLineChars="0"/>
        <w:rPr>
          <w:b/>
          <w:bCs/>
          <w:highlight w:val="lightGray"/>
        </w:rPr>
      </w:pPr>
      <w:r w:rsidRPr="00E3648D">
        <w:rPr>
          <w:rFonts w:hint="eastAsia"/>
          <w:b/>
          <w:bCs/>
          <w:highlight w:val="lightGray"/>
        </w:rPr>
        <w:t>试求随机向量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Y</m:t>
        </m:r>
      </m:oMath>
      <w:r w:rsidRPr="00E3648D">
        <w:rPr>
          <w:rFonts w:hint="eastAsia"/>
          <w:b/>
          <w:bCs/>
          <w:highlight w:val="lightGray"/>
        </w:rPr>
        <w:t>的协方差矩阵、</w:t>
      </w:r>
      <m:oMath>
        <m:r>
          <m:rPr>
            <m:sty m:val="bi"/>
          </m:rPr>
          <w:rPr>
            <w:rFonts w:ascii="Cambria Math" w:hAnsi="Cambria Math" w:hint="eastAsia"/>
            <w:highlight w:val="lightGray"/>
          </w:rPr>
          <m:t>E</m:t>
        </m:r>
        <m:d>
          <m:dPr>
            <m:begChr m:val="{"/>
            <m:endChr m:val="|"/>
            <m:ctrlPr>
              <w:rPr>
                <w:rFonts w:ascii="Cambria Math" w:hAnsi="Cambria Math"/>
                <w:b/>
                <w:bCs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/>
                <w:bCs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highlight w:val="lightGray"/>
          </w:rPr>
          <m:t>}</m:t>
        </m:r>
      </m:oMath>
      <w:r w:rsidRPr="00E3648D">
        <w:rPr>
          <w:rFonts w:hint="eastAsia"/>
          <w:b/>
          <w:bCs/>
          <w:highlight w:val="lightGray"/>
        </w:rPr>
        <w:t>和</w:t>
      </w:r>
      <m:oMath>
        <m:r>
          <m:rPr>
            <m:sty m:val="bi"/>
          </m:rPr>
          <w:rPr>
            <w:rFonts w:ascii="Cambria Math" w:hAnsi="Cambria Math" w:hint="eastAsia"/>
            <w:highlight w:val="lightGray"/>
          </w:rPr>
          <m:t>E</m:t>
        </m:r>
        <m:r>
          <m:rPr>
            <m:sty m:val="bi"/>
          </m:rPr>
          <w:rPr>
            <w:rFonts w:ascii="Cambria Math" w:hAnsi="Cambria Math"/>
            <w:highlight w:val="lightGray"/>
          </w:rPr>
          <m:t>{</m:t>
        </m:r>
        <m:sSub>
          <m:sSubPr>
            <m:ctrlPr>
              <w:rPr>
                <w:rFonts w:ascii="Cambria Math" w:hAnsi="Cambria Math"/>
                <w:b/>
                <w:bCs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highlight w:val="lightGray"/>
          </w:rPr>
          <m:t>}</m:t>
        </m:r>
      </m:oMath>
    </w:p>
    <w:p w14:paraId="1E9E1644" w14:textId="3549342F" w:rsidR="00876F81" w:rsidRDefault="00876F81" w:rsidP="00876F81">
      <w:pPr>
        <w:pStyle w:val="a6"/>
        <w:ind w:left="840" w:firstLineChars="0" w:firstLine="0"/>
      </w:pPr>
      <w:r>
        <w:rPr>
          <w:rFonts w:hint="eastAsia"/>
        </w:rPr>
        <w:t>解：设</w:t>
      </w:r>
      <m:oMath>
        <m:r>
          <w:rPr>
            <w:rFonts w:ascii="Cambria Math" w:hAnsi="Cambria Math" w:hint="eastAsia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，则</w:t>
      </w:r>
      <w:r>
        <w:rPr>
          <w:rFonts w:hint="eastAsia"/>
        </w:rPr>
        <w:t>Y</w:t>
      </w:r>
      <w:r>
        <w:rPr>
          <w:rFonts w:hint="eastAsia"/>
        </w:rPr>
        <w:t>的协方差矩阵为</w:t>
      </w:r>
    </w:p>
    <w:p w14:paraId="5463ADB7" w14:textId="548FA549" w:rsidR="00876F81" w:rsidRPr="006147BB" w:rsidRDefault="00D66A6F" w:rsidP="00876F81">
      <w:pPr>
        <w:pStyle w:val="a6"/>
        <w:ind w:left="840" w:firstLineChars="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25C4B4EB" w14:textId="4D415BAD" w:rsidR="006147BB" w:rsidRDefault="006147BB" w:rsidP="00876F81">
      <w:pPr>
        <w:pStyle w:val="a6"/>
        <w:ind w:left="840" w:firstLineChars="0" w:firstLine="0"/>
        <w:rPr>
          <w:iCs/>
        </w:rPr>
      </w:pPr>
      <w:r>
        <w:rPr>
          <w:iCs/>
        </w:rPr>
        <w:t>Y</w:t>
      </w:r>
      <w:r>
        <w:rPr>
          <w:rFonts w:hint="eastAsia"/>
          <w:iCs/>
        </w:rPr>
        <w:t>的均值为</w:t>
      </w:r>
    </w:p>
    <w:p w14:paraId="765BC66D" w14:textId="3AE4A766" w:rsidR="00AA5891" w:rsidRPr="00AA5891" w:rsidRDefault="00D66A6F" w:rsidP="00AA5891">
      <w:pPr>
        <w:pStyle w:val="a6"/>
        <w:ind w:left="840" w:firstLineChars="0" w:firstLine="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=Aμ=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eqArr>
            </m:e>
          </m:d>
        </m:oMath>
      </m:oMathPara>
    </w:p>
    <w:p w14:paraId="20B64BB3" w14:textId="55EF6945" w:rsidR="00AA5891" w:rsidRPr="00AA5891" w:rsidRDefault="00D66A6F" w:rsidP="00876F81">
      <w:pPr>
        <w:pStyle w:val="a6"/>
        <w:ind w:left="840" w:firstLineChars="0" w:firstLine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112</m:t>
              </m:r>
            </m:num>
            <m:den>
              <m:r>
                <w:rPr>
                  <w:rFonts w:ascii="Cambria Math" w:hAnsi="Cambria Math"/>
                </w:rPr>
                <m:t>113</m:t>
              </m:r>
            </m:den>
          </m:f>
        </m:oMath>
      </m:oMathPara>
    </w:p>
    <w:p w14:paraId="15E57A17" w14:textId="51476D1B" w:rsidR="006147BB" w:rsidRPr="008F3CD3" w:rsidRDefault="006147BB" w:rsidP="006147BB">
      <w:pPr>
        <w:pStyle w:val="a6"/>
        <w:ind w:left="84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=15</m:t>
          </m:r>
        </m:oMath>
      </m:oMathPara>
    </w:p>
    <w:p w14:paraId="3C3178E1" w14:textId="73B2734B" w:rsidR="008F3CD3" w:rsidRPr="002F7A26" w:rsidRDefault="008F3CD3" w:rsidP="006147BB">
      <w:pPr>
        <w:pStyle w:val="a6"/>
        <w:ind w:left="84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Y1</m:t>
                  </m:r>
                </m:sub>
              </m:sSub>
            </m:e>
          </m:d>
          <m:r>
            <w:rPr>
              <w:rFonts w:ascii="Cambria Math" w:hAnsi="Cambria Math"/>
            </w:rPr>
            <m:t>=8+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112</m:t>
              </m:r>
            </m:num>
            <m:den>
              <m:r>
                <w:rPr>
                  <w:rFonts w:ascii="Cambria Math" w:hAnsi="Cambria Math"/>
                </w:rPr>
                <m:t>113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7</m:t>
              </m:r>
            </m:e>
          </m:d>
        </m:oMath>
      </m:oMathPara>
    </w:p>
    <w:p w14:paraId="7059B50C" w14:textId="24E282F4" w:rsidR="00876F81" w:rsidRPr="00E3648D" w:rsidRDefault="00876F81" w:rsidP="008F3CD3">
      <w:pPr>
        <w:pStyle w:val="a6"/>
        <w:numPr>
          <w:ilvl w:val="1"/>
          <w:numId w:val="14"/>
        </w:numPr>
        <w:ind w:firstLineChars="0"/>
        <w:rPr>
          <w:b/>
          <w:bCs/>
          <w:highlight w:val="lightGray"/>
        </w:rPr>
      </w:pPr>
      <w:r w:rsidRPr="00E3648D">
        <w:rPr>
          <w:rFonts w:hint="eastAsia"/>
          <w:b/>
          <w:bCs/>
          <w:highlight w:val="lightGray"/>
        </w:rPr>
        <w:t>试问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highlight w:val="lightGray"/>
              </w:rPr>
              <m:t>X</m:t>
            </m:r>
            <m:ctrlPr>
              <w:rPr>
                <w:rFonts w:ascii="Cambria Math" w:hAnsi="Cambria Math" w:hint="eastAsia"/>
                <w:b/>
                <w:bCs/>
                <w:i/>
                <w:highlight w:val="lightGray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  <w:highlight w:val="lightGray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" w:hAnsi="Cambria Math" w:cs="微软雅黑" w:hint="eastAsia"/>
            <w:highlight w:val="lightGray"/>
          </w:rPr>
          <m:t>-</m:t>
        </m:r>
        <m:r>
          <m:rPr>
            <m:sty m:val="bi"/>
          </m:rPr>
          <w:rPr>
            <w:rFonts w:ascii="Cambria Math" w:hAnsi="Cambria Math" w:hint="eastAsia"/>
            <w:highlight w:val="lightGray"/>
          </w:rPr>
          <m:t>E{</m:t>
        </m:r>
        <m:sSub>
          <m:sSubPr>
            <m:ctrlPr>
              <w:rPr>
                <w:rFonts w:ascii="Cambria Math" w:hAnsi="Cambria Math"/>
                <w:b/>
                <w:bCs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highlight w:val="lightGray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highlight w:val="lightGray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hint="eastAsia"/>
            <w:highlight w:val="lightGray"/>
          </w:rPr>
          <m:t>|</m:t>
        </m:r>
        <m:sSub>
          <m:sSubPr>
            <m:ctrlPr>
              <w:rPr>
                <w:rFonts w:ascii="Cambria Math" w:hAnsi="Cambria Math"/>
                <w:b/>
                <w:bCs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highlight w:val="lightGray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highlight w:val="lightGray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  <w:highlight w:val="lightGray"/>
          </w:rPr>
          <m:t>}</m:t>
        </m:r>
      </m:oMath>
      <w:r w:rsidRPr="00E3648D">
        <w:rPr>
          <w:rFonts w:hint="eastAsia"/>
          <w:b/>
          <w:bCs/>
          <w:highlight w:val="lightGray"/>
        </w:rPr>
        <w:t>与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highlight w:val="lightGray"/>
              </w:rPr>
              <m:t>X</m:t>
            </m:r>
            <m:ctrlPr>
              <w:rPr>
                <w:rFonts w:ascii="Cambria Math" w:hAnsi="Cambria Math" w:hint="eastAsia"/>
                <w:b/>
                <w:bCs/>
                <w:i/>
                <w:highlight w:val="lightGray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  <w:highlight w:val="lightGray"/>
              </w:rPr>
              <m:t>1</m:t>
            </m:r>
          </m:sub>
        </m:sSub>
      </m:oMath>
      <w:r w:rsidRPr="00E3648D">
        <w:rPr>
          <w:rFonts w:hint="eastAsia"/>
          <w:b/>
          <w:bCs/>
          <w:highlight w:val="lightGray"/>
        </w:rPr>
        <w:t>是否独立？</w:t>
      </w:r>
      <w:proofErr w:type="gramStart"/>
      <w:r w:rsidRPr="00E3648D">
        <w:rPr>
          <w:rFonts w:hint="eastAsia"/>
          <w:b/>
          <w:bCs/>
          <w:highlight w:val="lightGray"/>
        </w:rPr>
        <w:t>请证明</w:t>
      </w:r>
      <w:proofErr w:type="gramEnd"/>
      <w:r w:rsidRPr="00E3648D">
        <w:rPr>
          <w:rFonts w:hint="eastAsia"/>
          <w:b/>
          <w:bCs/>
          <w:highlight w:val="lightGray"/>
        </w:rPr>
        <w:t>你的结论。</w:t>
      </w:r>
    </w:p>
    <w:p w14:paraId="04153ACB" w14:textId="5DCDB2FD" w:rsidR="008F3CD3" w:rsidRDefault="008F3CD3" w:rsidP="00AA5891">
      <w:pPr>
        <w:pStyle w:val="a6"/>
        <w:ind w:left="840" w:firstLineChars="0" w:firstLine="0"/>
      </w:pPr>
      <w:r>
        <w:rPr>
          <w:rFonts w:hint="eastAsia"/>
        </w:rPr>
        <w:t>解</w:t>
      </w:r>
      <w:r w:rsidR="00AA5891">
        <w:rPr>
          <w:rFonts w:hint="eastAsia"/>
        </w:rPr>
        <w:t>：</w:t>
      </w:r>
    </w:p>
    <w:p w14:paraId="37587073" w14:textId="7A01A15E" w:rsidR="00AA5891" w:rsidRPr="00AA5891" w:rsidRDefault="00AA5891" w:rsidP="00AA5891">
      <w:pPr>
        <w:pStyle w:val="a6"/>
        <w:ind w:left="840" w:firstLineChars="0" w:firstLine="0"/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1B82C34E" w14:textId="5CF0ADDB" w:rsidR="00AA5891" w:rsidRPr="00AA5891" w:rsidRDefault="00AA5891" w:rsidP="008F3CD3">
      <w:pPr>
        <w:pStyle w:val="a6"/>
        <w:ind w:left="84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7A5C085A" w14:textId="09F4CBB3" w:rsidR="00AA5891" w:rsidRPr="003B6F31" w:rsidRDefault="00AA5891" w:rsidP="008F3CD3">
      <w:pPr>
        <w:pStyle w:val="a6"/>
        <w:ind w:left="84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E{X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}+E{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}-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F3756E4" w14:textId="58B43D33" w:rsidR="003B6F31" w:rsidRPr="003B6F31" w:rsidRDefault="003B6F31" w:rsidP="008F3CD3">
      <w:pPr>
        <w:pStyle w:val="a6"/>
        <w:ind w:left="840" w:firstLineChars="0" w:firstLine="0"/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=2</m:t>
          </m:r>
        </m:oMath>
      </m:oMathPara>
    </w:p>
    <w:p w14:paraId="159CAFD6" w14:textId="68B2543E" w:rsidR="003B6F31" w:rsidRPr="003B6F31" w:rsidRDefault="003B6F31" w:rsidP="008F3CD3">
      <w:pPr>
        <w:pStyle w:val="a6"/>
        <w:ind w:left="840" w:firstLineChars="0" w:firstLine="0"/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76D5CC41" w14:textId="1DA5A9D1" w:rsidR="003B6F31" w:rsidRPr="009C63F0" w:rsidRDefault="003B6F31" w:rsidP="008F3CD3">
      <w:pPr>
        <w:pStyle w:val="a6"/>
        <w:ind w:left="840" w:firstLineChars="0" w:firstLine="0"/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777066A7" w14:textId="1725B80E" w:rsidR="009C63F0" w:rsidRPr="009C63F0" w:rsidRDefault="009C63F0" w:rsidP="008F3CD3">
      <w:pPr>
        <w:pStyle w:val="a6"/>
        <w:ind w:left="840" w:firstLineChars="0" w:firstLine="0"/>
      </w:pPr>
      <w:r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不相关。</w:t>
      </w:r>
    </w:p>
    <w:p w14:paraId="3915DDCA" w14:textId="3ED650C1" w:rsidR="009C63F0" w:rsidRDefault="009C63F0" w:rsidP="008F3CD3">
      <w:pPr>
        <w:pStyle w:val="a6"/>
        <w:ind w:left="840" w:firstLineChars="0" w:firstLine="0"/>
      </w:pPr>
      <w:r>
        <w:rPr>
          <w:rFonts w:hint="eastAsia"/>
        </w:rPr>
        <w:t>又因为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都服从正态分布，则不相关与独立等价。故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独立。</w:t>
      </w:r>
    </w:p>
    <w:p w14:paraId="7CF34A45" w14:textId="1B26CB77" w:rsidR="009D02AE" w:rsidRPr="00E3648D" w:rsidRDefault="009C63F0" w:rsidP="009D02AE">
      <w:pPr>
        <w:pStyle w:val="a6"/>
        <w:numPr>
          <w:ilvl w:val="0"/>
          <w:numId w:val="14"/>
        </w:numPr>
        <w:ind w:firstLineChars="0"/>
        <w:jc w:val="both"/>
        <w:rPr>
          <w:b/>
          <w:bCs/>
          <w:highlight w:val="lightGray"/>
        </w:rPr>
      </w:pPr>
      <w:r w:rsidRPr="00E3648D">
        <w:rPr>
          <w:rFonts w:hint="eastAsia"/>
          <w:b/>
          <w:bCs/>
          <w:highlight w:val="lightGray"/>
        </w:rPr>
        <w:t>设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highlight w:val="lightGray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highlight w:val="lightGra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, t≥0</m:t>
            </m:r>
          </m:e>
        </m:d>
      </m:oMath>
      <w:r w:rsidRPr="00E3648D">
        <w:rPr>
          <w:b/>
          <w:bCs/>
          <w:highlight w:val="lightGray"/>
        </w:rPr>
        <w:t>是一个实的均值为零</w:t>
      </w:r>
      <w:r w:rsidRPr="00E3648D">
        <w:rPr>
          <w:b/>
          <w:bCs/>
          <w:highlight w:val="lightGray"/>
        </w:rPr>
        <w:t>,</w:t>
      </w:r>
      <w:r w:rsidRPr="00E3648D">
        <w:rPr>
          <w:b/>
          <w:bCs/>
          <w:highlight w:val="lightGray"/>
        </w:rPr>
        <w:t>二</w:t>
      </w:r>
      <w:proofErr w:type="gramStart"/>
      <w:r w:rsidRPr="00E3648D">
        <w:rPr>
          <w:b/>
          <w:bCs/>
          <w:highlight w:val="lightGray"/>
        </w:rPr>
        <w:t>阶矩存在</w:t>
      </w:r>
      <w:proofErr w:type="gramEnd"/>
      <w:r w:rsidRPr="00E3648D">
        <w:rPr>
          <w:b/>
          <w:bCs/>
          <w:highlight w:val="lightGray"/>
        </w:rPr>
        <w:t>的随机过程</w:t>
      </w:r>
      <w:r w:rsidRPr="00E3648D">
        <w:rPr>
          <w:b/>
          <w:bCs/>
          <w:highlight w:val="lightGray"/>
        </w:rPr>
        <w:t xml:space="preserve">, </w:t>
      </w:r>
      <w:r w:rsidRPr="00E3648D">
        <w:rPr>
          <w:b/>
          <w:bCs/>
          <w:highlight w:val="lightGray"/>
        </w:rPr>
        <w:t>其相关函数</w:t>
      </w:r>
      <w:r w:rsidR="009D02AE" w:rsidRPr="00E3648D">
        <w:rPr>
          <w:rFonts w:hint="eastAsia"/>
          <w:b/>
          <w:bCs/>
          <w:highlight w:val="lightGray"/>
        </w:rPr>
        <w:t xml:space="preserve">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highlight w:val="lightGray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highlight w:val="lightGra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highlight w:val="lightGra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t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highlight w:val="lightGray"/>
          </w:rPr>
          <m:t>=B</m:t>
        </m:r>
        <m:d>
          <m:dPr>
            <m:ctrlPr>
              <w:rPr>
                <w:rFonts w:ascii="Cambria Math" w:hAnsi="Cambria Math"/>
                <w:b/>
                <w:bCs/>
                <w:i/>
                <w:highlight w:val="lightGray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t-s</m:t>
            </m:r>
          </m:e>
        </m:d>
        <m:r>
          <m:rPr>
            <m:sty m:val="bi"/>
          </m:rPr>
          <w:rPr>
            <w:rFonts w:ascii="Cambria Math" w:hAnsi="Cambria Math"/>
            <w:highlight w:val="lightGray"/>
          </w:rPr>
          <m:t>, s≤t</m:t>
        </m:r>
      </m:oMath>
      <w:r w:rsidRPr="00E3648D">
        <w:rPr>
          <w:b/>
          <w:bCs/>
          <w:highlight w:val="lightGray"/>
        </w:rPr>
        <w:t>,</w:t>
      </w:r>
      <w:r w:rsidRPr="00E3648D">
        <w:rPr>
          <w:b/>
          <w:bCs/>
          <w:highlight w:val="lightGray"/>
        </w:rPr>
        <w:t>且是一个周期为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T</m:t>
        </m:r>
      </m:oMath>
      <w:r w:rsidRPr="00E3648D">
        <w:rPr>
          <w:b/>
          <w:bCs/>
          <w:highlight w:val="lightGray"/>
        </w:rPr>
        <w:t>的函数</w:t>
      </w:r>
      <w:r w:rsidRPr="00E3648D">
        <w:rPr>
          <w:b/>
          <w:bCs/>
          <w:highlight w:val="lightGray"/>
        </w:rPr>
        <w:t>,</w:t>
      </w:r>
      <w:r w:rsidRPr="00E3648D">
        <w:rPr>
          <w:b/>
          <w:bCs/>
          <w:highlight w:val="lightGray"/>
        </w:rPr>
        <w:t>即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B</m:t>
        </m:r>
        <m:d>
          <m:dPr>
            <m:ctrlPr>
              <w:rPr>
                <w:rFonts w:ascii="Cambria Math" w:hAnsi="Cambria Math"/>
                <w:b/>
                <w:bCs/>
                <w:i/>
                <w:highlight w:val="lightGray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τ+T</m:t>
            </m:r>
          </m:e>
        </m:d>
        <m:r>
          <m:rPr>
            <m:sty m:val="bi"/>
          </m:rPr>
          <w:rPr>
            <w:rFonts w:ascii="Cambria Math" w:hAnsi="Cambria Math"/>
            <w:highlight w:val="lightGray"/>
          </w:rPr>
          <m:t>=B</m:t>
        </m:r>
        <m:d>
          <m:dPr>
            <m:ctrlPr>
              <w:rPr>
                <w:rFonts w:ascii="Cambria Math" w:hAnsi="Cambria Math"/>
                <w:b/>
                <w:bCs/>
                <w:i/>
                <w:highlight w:val="lightGray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τ</m:t>
            </m:r>
          </m:e>
        </m:d>
        <m:r>
          <m:rPr>
            <m:sty m:val="bi"/>
          </m:rPr>
          <w:rPr>
            <w:rFonts w:ascii="Cambria Math" w:hAnsi="Cambria Math"/>
            <w:highlight w:val="lightGray"/>
          </w:rPr>
          <m:t>, τ≥0</m:t>
        </m:r>
      </m:oMath>
      <w:r w:rsidRPr="00E3648D">
        <w:rPr>
          <w:b/>
          <w:bCs/>
          <w:highlight w:val="lightGray"/>
        </w:rPr>
        <w:t xml:space="preserve">, </w:t>
      </w:r>
      <w:r w:rsidRPr="00E3648D">
        <w:rPr>
          <w:b/>
          <w:bCs/>
          <w:highlight w:val="lightGray"/>
        </w:rPr>
        <w:t>试求方差函数</w:t>
      </w:r>
      <w:r w:rsidRPr="00E3648D">
        <w:rPr>
          <w:b/>
          <w:bCs/>
          <w:highlight w:val="lightGray"/>
        </w:rPr>
        <w:t xml:space="preserve">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D[X(t)-X(t+T)]</m:t>
        </m:r>
      </m:oMath>
      <w:r w:rsidRPr="00E3648D">
        <w:rPr>
          <w:b/>
          <w:bCs/>
          <w:highlight w:val="lightGray"/>
        </w:rPr>
        <w:t>。</w:t>
      </w:r>
    </w:p>
    <w:p w14:paraId="22EFE917" w14:textId="77FC873F" w:rsidR="005D0241" w:rsidRDefault="005D0241" w:rsidP="005D0241">
      <w:pPr>
        <w:pStyle w:val="a6"/>
        <w:ind w:left="360" w:firstLineChars="0" w:firstLine="0"/>
        <w:jc w:val="both"/>
      </w:pPr>
      <w:r>
        <w:rPr>
          <w:rFonts w:hint="eastAsia"/>
        </w:rPr>
        <w:t>解：</w:t>
      </w:r>
    </w:p>
    <w:p w14:paraId="2DDD84C8" w14:textId="6A0EFD95" w:rsidR="004759AE" w:rsidRPr="004759AE" w:rsidRDefault="004759AE" w:rsidP="005D0241">
      <w:pPr>
        <w:pStyle w:val="a6"/>
        <w:ind w:left="360" w:firstLineChars="0" w:firstLine="0"/>
        <w:jc w:val="both"/>
      </w:pPr>
      <m:oMathPara>
        <m:oMath>
          <m:r>
            <w:rPr>
              <w:rFonts w:ascii="Cambria Math" w:hAnsi="Cambria Math" w:hint="eastAsia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5C231EC2" w14:textId="7B37B004" w:rsidR="004759AE" w:rsidRDefault="004759AE" w:rsidP="005D0241">
      <w:pPr>
        <w:pStyle w:val="a6"/>
        <w:ind w:left="360" w:firstLineChars="0" w:firstLine="0"/>
        <w:jc w:val="both"/>
      </w:pPr>
      <w:r>
        <w:rPr>
          <w:rFonts w:hint="eastAsia"/>
        </w:rPr>
        <w:t>同理</w:t>
      </w:r>
    </w:p>
    <w:p w14:paraId="22689366" w14:textId="0AAF67B1" w:rsidR="004759AE" w:rsidRPr="004759AE" w:rsidRDefault="004759AE" w:rsidP="005D0241">
      <w:pPr>
        <w:pStyle w:val="a6"/>
        <w:ind w:left="360" w:firstLineChars="0" w:firstLine="0"/>
        <w:jc w:val="both"/>
        <w:rPr>
          <w:rFonts w:hint="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t+T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A918109" w14:textId="1DB7C738" w:rsidR="005D0241" w:rsidRDefault="005D0241" w:rsidP="005D0241">
      <w:pPr>
        <w:pStyle w:val="a6"/>
        <w:ind w:left="360" w:firstLineChars="0" w:firstLine="0"/>
        <w:jc w:val="both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t+T</m:t>
                  </m:r>
                </m:e>
              </m:d>
            </m:e>
          </m:d>
          <m:r>
            <w:rPr>
              <w:rFonts w:ascii="Cambria Math" w:hAnsi="Cambria Math"/>
            </w:rPr>
            <m:t>=D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+D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t+T</m:t>
                  </m:r>
                </m:e>
              </m:d>
            </m:e>
          </m:d>
          <m:r>
            <w:rPr>
              <w:rFonts w:ascii="Cambria Math" w:hAnsi="Cambria Math"/>
            </w:rPr>
            <m:t>-2E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 w:hint="eastAsia"/>
                        </w:rPr>
                        <m:t>+T</m:t>
                      </m:r>
                    </m:e>
                  </m:d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-2E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-2B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C06CDF6" w14:textId="720D228C" w:rsidR="009D02AE" w:rsidRPr="009D02AE" w:rsidRDefault="009D02AE" w:rsidP="009D02AE">
      <w:pPr>
        <w:pStyle w:val="a6"/>
        <w:numPr>
          <w:ilvl w:val="0"/>
          <w:numId w:val="14"/>
        </w:numPr>
        <w:ind w:firstLineChars="0"/>
        <w:jc w:val="both"/>
      </w:pPr>
      <w:r>
        <w:t>考察两个谐波随机信号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和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w:r>
        <w:t>其中</w:t>
      </w:r>
      <w:r>
        <w:t>:</w:t>
      </w:r>
    </w:p>
    <w:p w14:paraId="4C18293D" w14:textId="77777777" w:rsidR="009D02AE" w:rsidRDefault="009D02AE" w:rsidP="009D02AE">
      <w:pPr>
        <w:ind w:firstLine="420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ϕ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2F43EC38" w14:textId="3A5859EA" w:rsidR="009D02AE" w:rsidRDefault="009D02AE" w:rsidP="009D02AE">
      <w:pPr>
        <w:ind w:firstLine="420"/>
      </w:pPr>
      <w:r>
        <w:t>式中</w:t>
      </w:r>
      <m:oMath>
        <m:r>
          <w:rPr>
            <w:rFonts w:ascii="Cambria Math" w:hAnsi="Cambria Math"/>
          </w:rPr>
          <m:t>A</m:t>
        </m:r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为正的常数</w:t>
      </w:r>
      <w:r>
        <w:t>;</w:t>
      </w:r>
      <m:oMath>
        <m:r>
          <w:rPr>
            <w:rFonts w:ascii="Cambria Math" w:hAnsi="Cambria Math"/>
          </w:rPr>
          <m:t>ϕ</m:t>
        </m:r>
      </m:oMath>
      <w:r>
        <w:t>是</w:t>
      </w:r>
      <m:oMath>
        <m:r>
          <m:rPr>
            <m:sty m:val="p"/>
          </m:rPr>
          <w:rPr>
            <w:rFonts w:ascii="Cambria Math" w:hAnsi="Cambria Math"/>
          </w:rPr>
          <m:t>[-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内均匀分布的随机变量</w:t>
      </w:r>
      <w:r>
        <w:t>,</w:t>
      </w:r>
      <m:oMath>
        <m:r>
          <w:rPr>
            <w:rFonts w:ascii="Cambria Math" w:hAnsi="Cambria Math"/>
          </w:rPr>
          <m:t>B</m:t>
        </m:r>
      </m:oMath>
      <w:r>
        <w:t>是标准正态分布的随机变量。</w:t>
      </w:r>
    </w:p>
    <w:p w14:paraId="12C959B9" w14:textId="7189B4E0" w:rsidR="009D02AE" w:rsidRDefault="009D02AE" w:rsidP="00AC3D66">
      <w:pPr>
        <w:pStyle w:val="a6"/>
        <w:numPr>
          <w:ilvl w:val="1"/>
          <w:numId w:val="14"/>
        </w:numPr>
        <w:ind w:firstLineChars="0"/>
      </w:pPr>
      <w:r>
        <w:t>求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的均值、方差和相关函数</w:t>
      </w:r>
      <w:r>
        <w:t>;</w:t>
      </w:r>
    </w:p>
    <w:p w14:paraId="18C356B7" w14:textId="77777777" w:rsidR="00610BAC" w:rsidRPr="00610BAC" w:rsidRDefault="00610BAC" w:rsidP="00610BAC">
      <w:pPr>
        <w:pStyle w:val="a6"/>
        <w:ind w:left="840" w:firstLineChars="0" w:firstLine="0"/>
      </w:pPr>
      <w:r>
        <w:rPr>
          <w:rFonts w:hint="eastAsia"/>
        </w:rPr>
        <w:t>解：</w:t>
      </w:r>
    </w:p>
    <w:p w14:paraId="4AECDCA0" w14:textId="799DE796" w:rsidR="00610BAC" w:rsidRPr="00C403A7" w:rsidRDefault="00610BAC" w:rsidP="00610BAC">
      <w:pPr>
        <w:pStyle w:val="a6"/>
        <w:ind w:left="84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A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nary>
          <m:r>
            <w:rPr>
              <w:rFonts w:ascii="Cambria Math" w:hAnsi="Cambria Math"/>
            </w:rPr>
            <m:t>dϕ=0</m:t>
          </m:r>
        </m:oMath>
      </m:oMathPara>
    </w:p>
    <w:p w14:paraId="39CA52E3" w14:textId="5CAA4B61" w:rsidR="00C403A7" w:rsidRPr="00855096" w:rsidRDefault="00D66A6F" w:rsidP="00610BAC">
      <w:pPr>
        <w:pStyle w:val="a6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e>
          </m:nary>
          <m:r>
            <w:rPr>
              <w:rFonts w:ascii="Cambria Math" w:hAnsi="Cambria Math"/>
            </w:rPr>
            <m:t>dϕ=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dϕ=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-π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dϕ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6E1DE29" w14:textId="15320D91" w:rsidR="00A42315" w:rsidRPr="00A42315" w:rsidRDefault="00D66A6F" w:rsidP="00A42315">
      <w:pPr>
        <w:pStyle w:val="a6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</m:e>
              </m:func>
            </m:e>
          </m:nary>
          <m:r>
            <w:rPr>
              <w:rFonts w:ascii="Cambria Math" w:hAnsi="Cambria Math"/>
            </w:rPr>
            <m:t>dϕ=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hint="eastAsia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+2</m:t>
                          </m:r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dϕ=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dϕ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4A50451D" w14:textId="27F68921" w:rsidR="00A42315" w:rsidRDefault="009D02AE" w:rsidP="00A42315">
      <w:pPr>
        <w:pStyle w:val="a6"/>
        <w:numPr>
          <w:ilvl w:val="1"/>
          <w:numId w:val="14"/>
        </w:numPr>
        <w:ind w:firstLineChars="0"/>
      </w:pPr>
      <w:r>
        <w:t>若</w:t>
      </w:r>
      <m:oMath>
        <m:r>
          <w:rPr>
            <w:rFonts w:ascii="Cambria Math" w:hAnsi="Cambria Math"/>
          </w:rPr>
          <m:t>ϕ</m:t>
        </m:r>
      </m:oMath>
      <w:r>
        <w:t>与</w:t>
      </w:r>
      <m:oMath>
        <m:r>
          <w:rPr>
            <w:rFonts w:ascii="Cambria Math" w:hAnsi="Cambria Math"/>
          </w:rPr>
          <m:t>B</m:t>
        </m:r>
      </m:oMath>
      <w:proofErr w:type="gramStart"/>
      <w:r>
        <w:t>独立</w:t>
      </w:r>
      <w:r>
        <w:t>,</w:t>
      </w:r>
      <w:proofErr w:type="gramEnd"/>
      <w:r>
        <w:t>求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与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的互相关函数</w:t>
      </w:r>
      <w:r w:rsidR="00A42315">
        <w:rPr>
          <w:rFonts w:hint="eastAsia"/>
        </w:rPr>
        <w:t>。</w:t>
      </w:r>
    </w:p>
    <w:p w14:paraId="37F7710F" w14:textId="5611B80D" w:rsidR="00A42315" w:rsidRPr="009D02AE" w:rsidRDefault="00D66A6F" w:rsidP="00A42315">
      <w:pPr>
        <w:pStyle w:val="a6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1696D31" w14:textId="00CEBFC4" w:rsidR="009D02AE" w:rsidRDefault="009D02AE" w:rsidP="009D02AE">
      <w:pPr>
        <w:pStyle w:val="a6"/>
        <w:numPr>
          <w:ilvl w:val="0"/>
          <w:numId w:val="14"/>
        </w:numPr>
        <w:spacing w:after="240"/>
        <w:ind w:firstLineChars="0"/>
      </w:pPr>
      <w:r>
        <w:t>设</w:t>
      </w:r>
      <m:oMath>
        <m:r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sin⁡(</m:t>
        </m:r>
        <m:r>
          <w:rPr>
            <w:rFonts w:ascii="Cambria Math" w:hAnsi="Cambria Math"/>
          </w:rPr>
          <m:t>Yt</m:t>
        </m:r>
        <m:r>
          <m:rPr>
            <m:sty m:val="p"/>
          </m:rPr>
          <w:rPr>
            <w:rFonts w:ascii="Cambria Math" w:hAnsi="Cambria Math"/>
          </w:rPr>
          <m:t>);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t>,</w:t>
      </w:r>
      <w:r>
        <w:t>而随机变量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、</m:t>
        </m:r>
        <m:r>
          <w:rPr>
            <w:rFonts w:ascii="Cambria Math" w:hAnsi="Cambria Math"/>
          </w:rPr>
          <m:t>Y</m:t>
        </m:r>
      </m:oMath>
      <w:r>
        <w:t>是相互独立且都服从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t>上的均匀分布</w:t>
      </w:r>
      <w:r>
        <w:t>,</w:t>
      </w:r>
      <w:r>
        <w:t>试求此过程的均值函数及相关函数</w:t>
      </w:r>
      <w:r>
        <w:rPr>
          <w:rFonts w:hint="eastAsia"/>
        </w:rPr>
        <w:t>.</w:t>
      </w:r>
    </w:p>
    <w:p w14:paraId="169F6B0B" w14:textId="3FFDB053" w:rsidR="00B85446" w:rsidRDefault="00B85446" w:rsidP="00B85446">
      <w:pPr>
        <w:pStyle w:val="a6"/>
        <w:spacing w:after="240"/>
        <w:ind w:left="360" w:firstLineChars="0" w:firstLine="0"/>
      </w:pPr>
      <w:r>
        <w:rPr>
          <w:rFonts w:hint="eastAsia"/>
        </w:rPr>
        <w:t>解：均值函数如下</w:t>
      </w:r>
    </w:p>
    <w:p w14:paraId="0E62EAEC" w14:textId="77777777" w:rsidR="00B85446" w:rsidRPr="00B85446" w:rsidRDefault="00B85446" w:rsidP="00B85446">
      <w:pPr>
        <w:pStyle w:val="a6"/>
        <w:spacing w:after="240"/>
        <w:ind w:left="36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26240F7" w14:textId="64EFBA93" w:rsidR="00B85446" w:rsidRDefault="00B85446" w:rsidP="00B85446">
      <w:pPr>
        <w:pStyle w:val="a6"/>
        <w:spacing w:after="240"/>
        <w:ind w:left="36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(Yt)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(yt)</m:t>
              </m:r>
            </m:e>
          </m:nary>
          <m:r>
            <w:rPr>
              <w:rFonts w:ascii="Cambria Math" w:hAnsi="Cambria Math"/>
            </w:rPr>
            <m:t>dy=-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  <m:e>
                  <m:r>
                    <w:rPr>
                      <w:rFonts w:ascii="Cambria Math" w:hAnsi="Cambria Math"/>
                    </w:rPr>
                    <m:t>y=0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4A6372C9" w14:textId="21E3683B" w:rsidR="00B85446" w:rsidRPr="00B85446" w:rsidRDefault="00B85446" w:rsidP="00B85446">
      <w:pPr>
        <w:pStyle w:val="a6"/>
        <w:spacing w:after="240"/>
        <w:ind w:left="36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Yt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2t</m:t>
              </m:r>
            </m:den>
          </m:f>
        </m:oMath>
      </m:oMathPara>
    </w:p>
    <w:p w14:paraId="2C226425" w14:textId="475FDC8A" w:rsidR="00B85446" w:rsidRDefault="00B85446" w:rsidP="00B85446">
      <w:pPr>
        <w:pStyle w:val="a6"/>
        <w:spacing w:after="240"/>
        <w:ind w:left="360" w:firstLineChars="0" w:firstLine="0"/>
      </w:pPr>
      <w:r>
        <w:rPr>
          <w:rFonts w:hint="eastAsia"/>
        </w:rPr>
        <w:t>相关函数如下</w:t>
      </w:r>
    </w:p>
    <w:p w14:paraId="439C6D3A" w14:textId="0E271FEF" w:rsidR="00B85446" w:rsidRPr="00B85446" w:rsidRDefault="00B85446" w:rsidP="00B85446">
      <w:pPr>
        <w:pStyle w:val="a6"/>
        <w:spacing w:after="240"/>
        <w:ind w:left="360" w:firstLineChars="0" w:firstLine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0E00C8E0" w14:textId="64FAC59C" w:rsidR="00B85446" w:rsidRDefault="00B85446" w:rsidP="00B85446">
      <w:pPr>
        <w:pStyle w:val="a6"/>
        <w:spacing w:after="240"/>
        <w:ind w:left="360" w:firstLineChars="0" w:firstLine="0"/>
      </w:pPr>
      <m:oMathPara>
        <m:oMath>
          <m:r>
            <w:rPr>
              <w:rFonts w:ascii="Cambria Math" w:hAnsi="Cambria Math"/>
            </w:rPr>
            <m:t>E{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Ys</m:t>
                      </m:r>
                    </m:e>
                  </m:d>
                </m:e>
              </m:func>
              <m:r>
                <w:rPr>
                  <w:rFonts w:ascii="Cambria Math" w:hAnsi="Cambria Math" w:hint="eastAsia"/>
                </w:rPr>
                <m:t>}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ys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dy=-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yt+ys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ys-yt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t-s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t-s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t+s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t+s</m:t>
                  </m:r>
                </m:den>
              </m:f>
            </m:e>
          </m:d>
        </m:oMath>
      </m:oMathPara>
    </w:p>
    <w:p w14:paraId="6158333C" w14:textId="5FF30C43" w:rsidR="00B85446" w:rsidRPr="00B85446" w:rsidRDefault="00D66A6F" w:rsidP="00B85446">
      <w:pPr>
        <w:pStyle w:val="a6"/>
        <w:spacing w:after="240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ξ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t,s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Yt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Ys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E{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Ys</m:t>
                      </m:r>
                    </m:e>
                  </m:d>
                </m:e>
              </m:func>
              <m:r>
                <w:rPr>
                  <w:rFonts w:ascii="Cambria Math" w:hAnsi="Cambria Math" w:hint="eastAsia"/>
                </w:rPr>
                <m:t>}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t-s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t-s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t+s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t+s</m:t>
                  </m:r>
                </m:den>
              </m:f>
            </m:e>
          </m:d>
        </m:oMath>
      </m:oMathPara>
    </w:p>
    <w:sectPr w:rsidR="00B85446" w:rsidRPr="00B854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C1363" w14:textId="77777777" w:rsidR="00D66A6F" w:rsidRDefault="00D66A6F" w:rsidP="005733FE">
      <w:pPr>
        <w:spacing w:after="240"/>
        <w:ind w:firstLine="420"/>
      </w:pPr>
      <w:r>
        <w:separator/>
      </w:r>
    </w:p>
  </w:endnote>
  <w:endnote w:type="continuationSeparator" w:id="0">
    <w:p w14:paraId="54E5F271" w14:textId="77777777" w:rsidR="00D66A6F" w:rsidRDefault="00D66A6F" w:rsidP="005733FE">
      <w:pPr>
        <w:spacing w:after="24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F2B3" w14:textId="77777777" w:rsidR="00A74C17" w:rsidRDefault="00A74C17">
    <w:pPr>
      <w:pStyle w:val="ab"/>
      <w:spacing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3D58E" w14:textId="77777777" w:rsidR="00A74C17" w:rsidRDefault="00A74C17">
    <w:pPr>
      <w:pStyle w:val="ab"/>
      <w:spacing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7DBA" w14:textId="77777777" w:rsidR="00A74C17" w:rsidRDefault="00A74C17">
    <w:pPr>
      <w:pStyle w:val="ab"/>
      <w:spacing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00E91" w14:textId="77777777" w:rsidR="00D66A6F" w:rsidRDefault="00D66A6F" w:rsidP="005733FE">
      <w:pPr>
        <w:spacing w:after="240"/>
        <w:ind w:firstLine="420"/>
      </w:pPr>
      <w:r>
        <w:separator/>
      </w:r>
    </w:p>
  </w:footnote>
  <w:footnote w:type="continuationSeparator" w:id="0">
    <w:p w14:paraId="48F6E7BB" w14:textId="77777777" w:rsidR="00D66A6F" w:rsidRDefault="00D66A6F" w:rsidP="005733FE">
      <w:pPr>
        <w:spacing w:after="24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7FBA5" w14:textId="77777777" w:rsidR="00A74C17" w:rsidRDefault="00A74C17">
    <w:pPr>
      <w:pStyle w:val="a9"/>
      <w:spacing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D47A0" w14:textId="77777777" w:rsidR="00A74C17" w:rsidRDefault="00A74C17">
    <w:pPr>
      <w:pStyle w:val="a9"/>
      <w:spacing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919D2" w14:textId="77777777" w:rsidR="00A74C17" w:rsidRDefault="00A74C17">
    <w:pPr>
      <w:pStyle w:val="a9"/>
      <w:spacing w:after="24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2AE"/>
    <w:multiLevelType w:val="hybridMultilevel"/>
    <w:tmpl w:val="EDFA1D76"/>
    <w:lvl w:ilvl="0" w:tplc="302ECD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E7E58"/>
    <w:multiLevelType w:val="hybridMultilevel"/>
    <w:tmpl w:val="87FC31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1C63BFF"/>
    <w:multiLevelType w:val="hybridMultilevel"/>
    <w:tmpl w:val="613E0A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3" w15:restartNumberingAfterBreak="0">
    <w:nsid w:val="40C32CA9"/>
    <w:multiLevelType w:val="hybridMultilevel"/>
    <w:tmpl w:val="2DA202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D55B2E"/>
    <w:multiLevelType w:val="hybridMultilevel"/>
    <w:tmpl w:val="969C6CB8"/>
    <w:lvl w:ilvl="0" w:tplc="5D8C1DAA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591418E3"/>
    <w:multiLevelType w:val="hybridMultilevel"/>
    <w:tmpl w:val="01E2AF30"/>
    <w:lvl w:ilvl="0" w:tplc="5B344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0E41F7"/>
    <w:multiLevelType w:val="hybridMultilevel"/>
    <w:tmpl w:val="BDD2B1BA"/>
    <w:lvl w:ilvl="0" w:tplc="A3044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FE413D"/>
    <w:multiLevelType w:val="hybridMultilevel"/>
    <w:tmpl w:val="973656EE"/>
    <w:lvl w:ilvl="0" w:tplc="C0E21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B574F"/>
    <w:multiLevelType w:val="hybridMultilevel"/>
    <w:tmpl w:val="89B4366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681A098E"/>
    <w:multiLevelType w:val="hybridMultilevel"/>
    <w:tmpl w:val="97A620EA"/>
    <w:lvl w:ilvl="0" w:tplc="EE943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420752"/>
    <w:multiLevelType w:val="hybridMultilevel"/>
    <w:tmpl w:val="30047152"/>
    <w:lvl w:ilvl="0" w:tplc="9E78F1D2">
      <w:start w:val="1"/>
      <w:numFmt w:val="decimal"/>
      <w:pStyle w:val="3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1" w15:restartNumberingAfterBreak="0">
    <w:nsid w:val="6ADA6F61"/>
    <w:multiLevelType w:val="hybridMultilevel"/>
    <w:tmpl w:val="0720C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FE07A43"/>
    <w:multiLevelType w:val="hybridMultilevel"/>
    <w:tmpl w:val="DB90D3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4"/>
    <w:lvlOverride w:ilvl="0">
      <w:startOverride w:val="1"/>
    </w:lvlOverride>
  </w:num>
  <w:num w:numId="11">
    <w:abstractNumId w:val="0"/>
  </w:num>
  <w:num w:numId="12">
    <w:abstractNumId w:val="7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81"/>
    <w:rsid w:val="000170E9"/>
    <w:rsid w:val="00042AB2"/>
    <w:rsid w:val="000615B3"/>
    <w:rsid w:val="00097A21"/>
    <w:rsid w:val="000A4CEA"/>
    <w:rsid w:val="000D57D4"/>
    <w:rsid w:val="0011786E"/>
    <w:rsid w:val="00137401"/>
    <w:rsid w:val="00186793"/>
    <w:rsid w:val="001918E6"/>
    <w:rsid w:val="00196866"/>
    <w:rsid w:val="001B001A"/>
    <w:rsid w:val="002047A6"/>
    <w:rsid w:val="00240A87"/>
    <w:rsid w:val="00263837"/>
    <w:rsid w:val="002D6494"/>
    <w:rsid w:val="002F42B4"/>
    <w:rsid w:val="002F7A26"/>
    <w:rsid w:val="00301E6B"/>
    <w:rsid w:val="00305E6E"/>
    <w:rsid w:val="00314B6D"/>
    <w:rsid w:val="00316F7B"/>
    <w:rsid w:val="00345AC6"/>
    <w:rsid w:val="00370D37"/>
    <w:rsid w:val="003728AC"/>
    <w:rsid w:val="003A5F16"/>
    <w:rsid w:val="003B6F31"/>
    <w:rsid w:val="0042404B"/>
    <w:rsid w:val="00430E5E"/>
    <w:rsid w:val="004759AE"/>
    <w:rsid w:val="004904A3"/>
    <w:rsid w:val="0051477A"/>
    <w:rsid w:val="0054407F"/>
    <w:rsid w:val="00563875"/>
    <w:rsid w:val="005733FE"/>
    <w:rsid w:val="005D0241"/>
    <w:rsid w:val="005E64BA"/>
    <w:rsid w:val="00610BAC"/>
    <w:rsid w:val="00612060"/>
    <w:rsid w:val="006147BB"/>
    <w:rsid w:val="00644A65"/>
    <w:rsid w:val="00675AE7"/>
    <w:rsid w:val="00692DDD"/>
    <w:rsid w:val="006A2B5D"/>
    <w:rsid w:val="006C0F1F"/>
    <w:rsid w:val="006D1B6F"/>
    <w:rsid w:val="006D309E"/>
    <w:rsid w:val="00712D82"/>
    <w:rsid w:val="00717990"/>
    <w:rsid w:val="0072480F"/>
    <w:rsid w:val="00730D9E"/>
    <w:rsid w:val="00773077"/>
    <w:rsid w:val="007C32C1"/>
    <w:rsid w:val="007C3F22"/>
    <w:rsid w:val="007C4E5F"/>
    <w:rsid w:val="007C5686"/>
    <w:rsid w:val="007D128A"/>
    <w:rsid w:val="007E0238"/>
    <w:rsid w:val="008134CE"/>
    <w:rsid w:val="008350BE"/>
    <w:rsid w:val="00836616"/>
    <w:rsid w:val="00842233"/>
    <w:rsid w:val="00855096"/>
    <w:rsid w:val="00876F81"/>
    <w:rsid w:val="008D7803"/>
    <w:rsid w:val="008F3CD3"/>
    <w:rsid w:val="009033EE"/>
    <w:rsid w:val="00905692"/>
    <w:rsid w:val="00983F2E"/>
    <w:rsid w:val="009A0A4D"/>
    <w:rsid w:val="009C63F0"/>
    <w:rsid w:val="009D02AE"/>
    <w:rsid w:val="009E1424"/>
    <w:rsid w:val="009F65B3"/>
    <w:rsid w:val="00A3159B"/>
    <w:rsid w:val="00A42315"/>
    <w:rsid w:val="00A45DE0"/>
    <w:rsid w:val="00A53984"/>
    <w:rsid w:val="00A63FF5"/>
    <w:rsid w:val="00A74C17"/>
    <w:rsid w:val="00AA4591"/>
    <w:rsid w:val="00AA5891"/>
    <w:rsid w:val="00AC1C76"/>
    <w:rsid w:val="00AC3D66"/>
    <w:rsid w:val="00B360CE"/>
    <w:rsid w:val="00B47B0D"/>
    <w:rsid w:val="00B5130C"/>
    <w:rsid w:val="00B85446"/>
    <w:rsid w:val="00B911A0"/>
    <w:rsid w:val="00BA7F6E"/>
    <w:rsid w:val="00C403A7"/>
    <w:rsid w:val="00C4630A"/>
    <w:rsid w:val="00C6746D"/>
    <w:rsid w:val="00C83B5B"/>
    <w:rsid w:val="00C95E02"/>
    <w:rsid w:val="00D068AE"/>
    <w:rsid w:val="00D34230"/>
    <w:rsid w:val="00D66A6F"/>
    <w:rsid w:val="00D83C3D"/>
    <w:rsid w:val="00D87AB3"/>
    <w:rsid w:val="00E04623"/>
    <w:rsid w:val="00E10C09"/>
    <w:rsid w:val="00E1561B"/>
    <w:rsid w:val="00E23BAE"/>
    <w:rsid w:val="00E3648D"/>
    <w:rsid w:val="00E900F9"/>
    <w:rsid w:val="00EB3062"/>
    <w:rsid w:val="00ED381A"/>
    <w:rsid w:val="00F236EF"/>
    <w:rsid w:val="00F375B0"/>
    <w:rsid w:val="00F47DC9"/>
    <w:rsid w:val="00F56B17"/>
    <w:rsid w:val="00F578C1"/>
    <w:rsid w:val="00F92403"/>
    <w:rsid w:val="00FD470D"/>
    <w:rsid w:val="00FD6701"/>
    <w:rsid w:val="00F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01780"/>
  <w15:chartTrackingRefBased/>
  <w15:docId w15:val="{73C83354-74A4-42EE-A8E3-666224CB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B6D"/>
    <w:pPr>
      <w:widowControl w:val="0"/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712D82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233"/>
    <w:pPr>
      <w:keepNext/>
      <w:keepLines/>
      <w:numPr>
        <w:numId w:val="8"/>
      </w:numPr>
      <w:adjustRightInd w:val="0"/>
      <w:ind w:left="0"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5E6E"/>
    <w:pPr>
      <w:keepNext/>
      <w:keepLines/>
      <w:numPr>
        <w:numId w:val="3"/>
      </w:numPr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0E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D82"/>
    <w:rPr>
      <w:rFonts w:eastAsia="宋体"/>
      <w:b/>
      <w:bCs/>
      <w:kern w:val="44"/>
      <w:sz w:val="32"/>
      <w:szCs w:val="44"/>
    </w:rPr>
  </w:style>
  <w:style w:type="paragraph" w:styleId="a3">
    <w:name w:val="No Spacing"/>
    <w:aliases w:val="作者"/>
    <w:uiPriority w:val="1"/>
    <w:qFormat/>
    <w:rsid w:val="00712D82"/>
    <w:pPr>
      <w:widowControl w:val="0"/>
      <w:jc w:val="right"/>
    </w:pPr>
    <w:rPr>
      <w:rFonts w:eastAsia="楷体"/>
    </w:rPr>
  </w:style>
  <w:style w:type="character" w:customStyle="1" w:styleId="20">
    <w:name w:val="标题 2 字符"/>
    <w:basedOn w:val="a0"/>
    <w:link w:val="2"/>
    <w:uiPriority w:val="9"/>
    <w:rsid w:val="00842233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12D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12D82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05E6E"/>
    <w:rPr>
      <w:rFonts w:eastAsia="宋体"/>
      <w:b/>
      <w:bCs/>
      <w:szCs w:val="32"/>
    </w:rPr>
  </w:style>
  <w:style w:type="paragraph" w:styleId="a6">
    <w:name w:val="List Paragraph"/>
    <w:basedOn w:val="a"/>
    <w:uiPriority w:val="34"/>
    <w:qFormat/>
    <w:rsid w:val="00644A65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430E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D83C3D"/>
    <w:rPr>
      <w:color w:val="808080"/>
    </w:rPr>
  </w:style>
  <w:style w:type="character" w:styleId="a8">
    <w:name w:val="Subtle Emphasis"/>
    <w:basedOn w:val="a0"/>
    <w:uiPriority w:val="19"/>
    <w:qFormat/>
    <w:rsid w:val="005E64BA"/>
    <w:rPr>
      <w:i/>
      <w:iCs/>
      <w:color w:val="404040" w:themeColor="text1" w:themeTint="BF"/>
    </w:rPr>
  </w:style>
  <w:style w:type="paragraph" w:styleId="a9">
    <w:name w:val="header"/>
    <w:basedOn w:val="a"/>
    <w:link w:val="aa"/>
    <w:uiPriority w:val="99"/>
    <w:unhideWhenUsed/>
    <w:rsid w:val="00573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733FE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733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733F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&#33258;&#23450;&#20041;%20Office%20&#27169;&#26495;\&#38543;&#26426;&#36807;&#31243;&#20316;&#1999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随机过程作业.dotx</Template>
  <TotalTime>228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周 强</cp:lastModifiedBy>
  <cp:revision>11</cp:revision>
  <dcterms:created xsi:type="dcterms:W3CDTF">2021-09-22T09:30:00Z</dcterms:created>
  <dcterms:modified xsi:type="dcterms:W3CDTF">2021-09-27T14:07:00Z</dcterms:modified>
</cp:coreProperties>
</file>