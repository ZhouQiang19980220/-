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0E2F" w14:textId="21B13860" w:rsidR="003728AC" w:rsidRDefault="003728AC" w:rsidP="003728AC">
      <w:pPr>
        <w:pStyle w:val="1"/>
        <w:ind w:firstLine="643"/>
      </w:pPr>
      <w:r>
        <w:rPr>
          <w:rFonts w:hint="eastAsia"/>
        </w:rPr>
        <w:t>随机过程第</w:t>
      </w:r>
      <w:r w:rsidR="00DE6C44">
        <w:t>11</w:t>
      </w:r>
      <w:r>
        <w:rPr>
          <w:rFonts w:hint="eastAsia"/>
        </w:rPr>
        <w:t>周作业</w:t>
      </w:r>
    </w:p>
    <w:p w14:paraId="01C6FB25" w14:textId="77777777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</w:p>
    <w:p w14:paraId="4B548490" w14:textId="4A133E36" w:rsidR="00DE6C44" w:rsidRPr="00DE6C44" w:rsidRDefault="00DE6C44" w:rsidP="00DE6C44">
      <w:pPr>
        <w:pStyle w:val="a6"/>
        <w:numPr>
          <w:ilvl w:val="0"/>
          <w:numId w:val="14"/>
        </w:numPr>
        <w:spacing w:after="240"/>
        <w:ind w:firstLineChars="0"/>
      </w:pPr>
      <w:r>
        <w:t>设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≥0}</m:t>
        </m:r>
      </m:oMath>
      <w:r>
        <w:t>是一强度为</w:t>
      </w:r>
      <m:oMath>
        <m:r>
          <w:rPr>
            <w:rFonts w:ascii="Cambria Math" w:hAnsi="Cambria Math"/>
          </w:rPr>
          <m:t>λ</m:t>
        </m:r>
      </m:oMath>
      <w:r>
        <w:t>的齐次泊松过程</w:t>
      </w:r>
      <w:r>
        <w:t>,</w:t>
      </w:r>
      <w:r>
        <w:t>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)/2-1,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t>。对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,</w:t>
      </w:r>
      <w:r>
        <w:t>试求</w:t>
      </w:r>
      <w:r>
        <w:t>:</w:t>
      </w:r>
    </w:p>
    <w:p w14:paraId="28A76D41" w14:textId="1CE5DFC3" w:rsidR="00DE6C44" w:rsidRPr="00DE6C44" w:rsidRDefault="00DE6C44" w:rsidP="00DE6C44">
      <w:pPr>
        <w:pStyle w:val="a6"/>
        <w:numPr>
          <w:ilvl w:val="1"/>
          <w:numId w:val="14"/>
        </w:numPr>
        <w:spacing w:after="240"/>
        <w:ind w:firstLineChars="0"/>
      </w:pPr>
      <w:r>
        <w:t>计算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)}</m:t>
        </m:r>
      </m:oMath>
      <w:r>
        <w:t>及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)∣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)}</m:t>
        </m:r>
      </m:oMath>
      <w:r>
        <w:t>的分布律</w:t>
      </w:r>
      <w:r>
        <w:t>;</w:t>
      </w:r>
    </w:p>
    <w:p w14:paraId="5DFA1B3A" w14:textId="387F381B" w:rsidR="00DE6C44" w:rsidRPr="00DE6C44" w:rsidRDefault="00DE6C44" w:rsidP="00DE6C44">
      <w:pPr>
        <w:pStyle w:val="a6"/>
        <w:numPr>
          <w:ilvl w:val="1"/>
          <w:numId w:val="14"/>
        </w:numPr>
        <w:spacing w:after="240"/>
        <w:ind w:firstLineChars="0"/>
      </w:pPr>
      <w:r>
        <w:t>证明过程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t>是马氏过程并写出转移概率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w:r>
        <w:t>其中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</m:oMath>
      <w:r>
        <w:t xml:space="preserve"> </w:t>
      </w:r>
      <w:r>
        <w:t>。</w:t>
      </w:r>
    </w:p>
    <w:p w14:paraId="034E1B4E" w14:textId="0E1D6488" w:rsidR="00DE6C44" w:rsidRPr="00DE6C44" w:rsidRDefault="00DE6C44" w:rsidP="00DE6C44">
      <w:pPr>
        <w:pStyle w:val="a6"/>
        <w:numPr>
          <w:ilvl w:val="0"/>
          <w:numId w:val="14"/>
        </w:numPr>
        <w:spacing w:after="240"/>
        <w:ind w:firstLineChars="0"/>
      </w:pPr>
      <w:r>
        <w:t>设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≥0}</m:t>
        </m:r>
      </m:oMath>
      <w:r>
        <w:t>与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≥0}</m:t>
        </m:r>
      </m:oMath>
      <w:r>
        <w:t>是相互</w:t>
      </w:r>
      <w:proofErr w:type="gramStart"/>
      <w:r>
        <w:t>独立</w:t>
      </w:r>
      <w:r>
        <w:t>,</w:t>
      </w:r>
      <w:proofErr w:type="gramEnd"/>
      <w:r>
        <w:t xml:space="preserve"> </w:t>
      </w:r>
      <w:r>
        <w:t>参数分别为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的</w:t>
      </w:r>
      <w:r>
        <w:t>Poisson</w:t>
      </w:r>
      <w:r>
        <w:t>过程。定义随机过程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t>,</w:t>
      </w:r>
      <w:r>
        <w:t>且令</w:t>
      </w:r>
      <w: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>。</w:t>
      </w:r>
    </w:p>
    <w:p w14:paraId="3A7380A6" w14:textId="77777777" w:rsidR="00DE6C44" w:rsidRPr="00DE6C44" w:rsidRDefault="00DE6C44" w:rsidP="00DE6C44">
      <w:pPr>
        <w:pStyle w:val="a6"/>
        <w:numPr>
          <w:ilvl w:val="1"/>
          <w:numId w:val="14"/>
        </w:numPr>
        <w:spacing w:after="240"/>
        <w:ind w:firstLineChars="0"/>
      </w:pPr>
      <w:r>
        <w:t>试求随机过程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≥0}</m:t>
        </m:r>
      </m:oMath>
      <w:r>
        <w:t xml:space="preserve"> </w:t>
      </w:r>
      <w:r>
        <w:t>的均值函数</w:t>
      </w:r>
      <w:r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)}</m:t>
        </m:r>
      </m:oMath>
      <w:r>
        <w:t xml:space="preserve"> </w:t>
      </w:r>
      <w:r>
        <w:t>和</w:t>
      </w:r>
      <w:proofErr w:type="gramStart"/>
      <w:r>
        <w:t>二阶矩</w:t>
      </w:r>
      <w:proofErr w:type="gramEnd"/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>
        <w:t>;</w:t>
      </w:r>
    </w:p>
    <w:p w14:paraId="02B99116" w14:textId="77777777" w:rsidR="00DE6C44" w:rsidRDefault="00DE6C44" w:rsidP="00DE6C44">
      <w:pPr>
        <w:pStyle w:val="a6"/>
        <w:numPr>
          <w:ilvl w:val="1"/>
          <w:numId w:val="14"/>
        </w:numPr>
        <w:spacing w:after="240"/>
        <w:ind w:firstLineChars="0"/>
      </w:pPr>
      <w:r>
        <w:t>试证明</w:t>
      </w:r>
      <w:r>
        <w:t xml:space="preserve">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=exp⁡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⋅exp⁡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ut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。</w:t>
      </w:r>
    </w:p>
    <w:p w14:paraId="702A73FE" w14:textId="2AA1E930" w:rsidR="00DE6C44" w:rsidRPr="00DE6C44" w:rsidRDefault="00DE6C44" w:rsidP="00DE6C44">
      <w:pPr>
        <w:pStyle w:val="a6"/>
        <w:numPr>
          <w:ilvl w:val="0"/>
          <w:numId w:val="14"/>
        </w:numPr>
        <w:spacing w:after="240"/>
        <w:ind w:firstLineChars="0"/>
      </w:pPr>
      <w: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);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</m:oMath>
      <w: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);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</m:oMath>
      <w:r>
        <w:t>是相互独立的</w:t>
      </w:r>
      <w:r>
        <w:t>Poisson</w:t>
      </w:r>
      <w:r>
        <w:t>过程</w:t>
      </w:r>
      <w:r>
        <w:t xml:space="preserve">, </w:t>
      </w:r>
      <w:r>
        <w:t>其参数分别为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w:r>
        <w:t>问</w:t>
      </w:r>
      <w:r>
        <w:t>:</w:t>
      </w:r>
      <w:r w:rsidRPr="00DE6C44">
        <w:br/>
      </w:r>
      <w:r>
        <w:t>（</w:t>
      </w:r>
      <w:r>
        <w:t>1</w:t>
      </w:r>
      <w:r>
        <w:t>）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);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</m:oMath>
      <w:r>
        <w:t>是否为</w:t>
      </w:r>
      <w:r>
        <w:t>Poisson</w:t>
      </w:r>
      <w:r>
        <w:t>过程</w:t>
      </w:r>
      <w:r>
        <w:t>,</w:t>
      </w:r>
      <w:r>
        <w:t>请说明理由</w:t>
      </w:r>
      <w:r>
        <w:t>;</w:t>
      </w:r>
      <w:r w:rsidRPr="00DE6C44">
        <w:br/>
      </w:r>
      <w:r>
        <w:t>（</w:t>
      </w:r>
      <w:r>
        <w:t>2</w:t>
      </w:r>
      <w:r>
        <w:t>）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);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</m:oMath>
      <w:r>
        <w:t>是否为平稳过程</w:t>
      </w:r>
      <w:r>
        <w:t>,</w:t>
      </w:r>
      <w:r>
        <w:t>请说明理由。</w:t>
      </w:r>
    </w:p>
    <w:p w14:paraId="511CD7DC" w14:textId="7658966B" w:rsidR="007C4E5F" w:rsidRPr="00DE6C44" w:rsidRDefault="007C4E5F" w:rsidP="00DE6C44">
      <w:pPr>
        <w:ind w:firstLineChars="0" w:firstLine="0"/>
        <w:rPr>
          <w:rFonts w:hint="eastAsia"/>
          <w:bCs/>
        </w:rPr>
      </w:pPr>
    </w:p>
    <w:sectPr w:rsidR="007C4E5F" w:rsidRPr="00DE6C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2FE2" w14:textId="77777777" w:rsidR="002A5AD5" w:rsidRDefault="002A5AD5" w:rsidP="005733FE">
      <w:pPr>
        <w:spacing w:after="240"/>
        <w:ind w:firstLine="420"/>
      </w:pPr>
      <w:r>
        <w:separator/>
      </w:r>
    </w:p>
  </w:endnote>
  <w:endnote w:type="continuationSeparator" w:id="0">
    <w:p w14:paraId="2037A948" w14:textId="77777777" w:rsidR="002A5AD5" w:rsidRDefault="002A5AD5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947B3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B3B8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F14E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D7756" w14:textId="77777777" w:rsidR="002A5AD5" w:rsidRDefault="002A5AD5" w:rsidP="005733FE">
      <w:pPr>
        <w:spacing w:after="240"/>
        <w:ind w:firstLine="420"/>
      </w:pPr>
      <w:r>
        <w:separator/>
      </w:r>
    </w:p>
  </w:footnote>
  <w:footnote w:type="continuationSeparator" w:id="0">
    <w:p w14:paraId="2EBEC2A1" w14:textId="77777777" w:rsidR="002A5AD5" w:rsidRDefault="002A5AD5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20FF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EE01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3AD14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FB66DE"/>
    <w:multiLevelType w:val="hybridMultilevel"/>
    <w:tmpl w:val="B29EE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4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1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5"/>
    <w:lvlOverride w:ilvl="0">
      <w:startOverride w:val="1"/>
    </w:lvlOverride>
  </w:num>
  <w:num w:numId="11">
    <w:abstractNumId w:val="0"/>
  </w:num>
  <w:num w:numId="12">
    <w:abstractNumId w:val="7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44"/>
    <w:rsid w:val="000170E9"/>
    <w:rsid w:val="00042AB2"/>
    <w:rsid w:val="00097A21"/>
    <w:rsid w:val="000A4CEA"/>
    <w:rsid w:val="000D57D4"/>
    <w:rsid w:val="0011786E"/>
    <w:rsid w:val="00137401"/>
    <w:rsid w:val="00186793"/>
    <w:rsid w:val="001918E6"/>
    <w:rsid w:val="00196866"/>
    <w:rsid w:val="001B001A"/>
    <w:rsid w:val="002047A6"/>
    <w:rsid w:val="00240A87"/>
    <w:rsid w:val="00263837"/>
    <w:rsid w:val="002A5AD5"/>
    <w:rsid w:val="002D6494"/>
    <w:rsid w:val="002F42B4"/>
    <w:rsid w:val="00301E6B"/>
    <w:rsid w:val="00305E6E"/>
    <w:rsid w:val="00314B6D"/>
    <w:rsid w:val="00316F7B"/>
    <w:rsid w:val="00345AC6"/>
    <w:rsid w:val="00370D37"/>
    <w:rsid w:val="003728AC"/>
    <w:rsid w:val="0042404B"/>
    <w:rsid w:val="00430E5E"/>
    <w:rsid w:val="004904A3"/>
    <w:rsid w:val="0051477A"/>
    <w:rsid w:val="0054407F"/>
    <w:rsid w:val="00563875"/>
    <w:rsid w:val="005733FE"/>
    <w:rsid w:val="005E64BA"/>
    <w:rsid w:val="00612060"/>
    <w:rsid w:val="00644A65"/>
    <w:rsid w:val="00692DDD"/>
    <w:rsid w:val="006A2B5D"/>
    <w:rsid w:val="006C0F1F"/>
    <w:rsid w:val="006D1B6F"/>
    <w:rsid w:val="00712D82"/>
    <w:rsid w:val="00717990"/>
    <w:rsid w:val="0072480F"/>
    <w:rsid w:val="00730D9E"/>
    <w:rsid w:val="00773077"/>
    <w:rsid w:val="007C32C1"/>
    <w:rsid w:val="007C3F22"/>
    <w:rsid w:val="007C4E5F"/>
    <w:rsid w:val="007C5686"/>
    <w:rsid w:val="007D128A"/>
    <w:rsid w:val="007E0238"/>
    <w:rsid w:val="008134CE"/>
    <w:rsid w:val="008350BE"/>
    <w:rsid w:val="00842233"/>
    <w:rsid w:val="008D7803"/>
    <w:rsid w:val="00983F2E"/>
    <w:rsid w:val="009A0A4D"/>
    <w:rsid w:val="009E1424"/>
    <w:rsid w:val="009F65B3"/>
    <w:rsid w:val="00A45DE0"/>
    <w:rsid w:val="00A53984"/>
    <w:rsid w:val="00A63FF5"/>
    <w:rsid w:val="00A74C17"/>
    <w:rsid w:val="00AA4591"/>
    <w:rsid w:val="00AC1C76"/>
    <w:rsid w:val="00B360CE"/>
    <w:rsid w:val="00B47B0D"/>
    <w:rsid w:val="00B5130C"/>
    <w:rsid w:val="00B911A0"/>
    <w:rsid w:val="00BA7F6E"/>
    <w:rsid w:val="00C4630A"/>
    <w:rsid w:val="00C6746D"/>
    <w:rsid w:val="00C83B5B"/>
    <w:rsid w:val="00D068AE"/>
    <w:rsid w:val="00D34230"/>
    <w:rsid w:val="00D83C3D"/>
    <w:rsid w:val="00D87AB3"/>
    <w:rsid w:val="00DE6C44"/>
    <w:rsid w:val="00E10C09"/>
    <w:rsid w:val="00E1561B"/>
    <w:rsid w:val="00E23BAE"/>
    <w:rsid w:val="00E900F9"/>
    <w:rsid w:val="00EB3062"/>
    <w:rsid w:val="00ED381A"/>
    <w:rsid w:val="00F236EF"/>
    <w:rsid w:val="00F47DC9"/>
    <w:rsid w:val="00F578C1"/>
    <w:rsid w:val="00FD470D"/>
    <w:rsid w:val="00FD6701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9A5F0"/>
  <w15:chartTrackingRefBased/>
  <w15:docId w15:val="{A4BDFDB4-7036-48FD-B3E6-56CB42B4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6D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1</cp:revision>
  <dcterms:created xsi:type="dcterms:W3CDTF">2021-11-19T02:15:00Z</dcterms:created>
  <dcterms:modified xsi:type="dcterms:W3CDTF">2021-11-19T02:20:00Z</dcterms:modified>
</cp:coreProperties>
</file>