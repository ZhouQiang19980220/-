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C86A" w14:textId="3A1D1DA5" w:rsidR="003728AC" w:rsidRDefault="003728AC" w:rsidP="003728AC">
      <w:pPr>
        <w:pStyle w:val="1"/>
        <w:ind w:firstLine="643"/>
      </w:pPr>
      <w:r>
        <w:rPr>
          <w:rFonts w:hint="eastAsia"/>
        </w:rPr>
        <w:t>随机过程第</w:t>
      </w:r>
      <w:r w:rsidR="00B82A8F">
        <w:t>6</w:t>
      </w:r>
      <w:r>
        <w:rPr>
          <w:rFonts w:hint="eastAsia"/>
        </w:rPr>
        <w:t>周作业</w:t>
      </w:r>
    </w:p>
    <w:p w14:paraId="73EF2BB3" w14:textId="76280F94" w:rsidR="003728AC" w:rsidRDefault="003728AC" w:rsidP="003728AC">
      <w:pPr>
        <w:pStyle w:val="a3"/>
        <w:wordWrap w:val="0"/>
      </w:pPr>
      <w:r>
        <w:rPr>
          <w:rFonts w:hint="eastAsia"/>
        </w:rPr>
        <w:t>周强</w:t>
      </w:r>
      <w:r>
        <w:rPr>
          <w:rFonts w:hint="eastAsia"/>
        </w:rPr>
        <w:t xml:space="preserve"> </w:t>
      </w:r>
      <w:r>
        <w:t xml:space="preserve">202128019427002 </w:t>
      </w:r>
      <w:r>
        <w:rPr>
          <w:rFonts w:hint="eastAsia"/>
        </w:rPr>
        <w:t>电子学院</w:t>
      </w:r>
      <w:r w:rsidR="00B82A8F">
        <w:rPr>
          <w:rFonts w:hint="eastAsia"/>
        </w:rPr>
        <w:t xml:space="preserve"> </w:t>
      </w:r>
      <w:r w:rsidR="00B82A8F">
        <w:t>119</w:t>
      </w:r>
    </w:p>
    <w:p w14:paraId="48AB1AB6" w14:textId="77777777" w:rsidR="00B82A8F" w:rsidRPr="000A2C65" w:rsidRDefault="00B82A8F" w:rsidP="00B82A8F">
      <w:pPr>
        <w:pStyle w:val="a6"/>
        <w:numPr>
          <w:ilvl w:val="0"/>
          <w:numId w:val="14"/>
        </w:numPr>
        <w:spacing w:after="240"/>
        <w:ind w:firstLineChars="0"/>
        <w:rPr>
          <w:b/>
          <w:bCs/>
        </w:rPr>
      </w:pPr>
      <w:r w:rsidRPr="000A2C65">
        <w:rPr>
          <w:b/>
          <w:bCs/>
        </w:rPr>
        <w:t>试确定下列</w:t>
      </w:r>
      <w:proofErr w:type="gramStart"/>
      <w:r w:rsidRPr="000A2C65">
        <w:rPr>
          <w:b/>
          <w:bCs/>
        </w:rPr>
        <w:t>齐次马氏链的</w:t>
      </w:r>
      <w:proofErr w:type="gramEnd"/>
      <w:r w:rsidRPr="000A2C65">
        <w:rPr>
          <w:b/>
          <w:bCs/>
        </w:rPr>
        <w:t>状态分类</w:t>
      </w:r>
      <w:r w:rsidRPr="000A2C65">
        <w:rPr>
          <w:b/>
          <w:bCs/>
        </w:rPr>
        <w:t xml:space="preserve">, </w:t>
      </w:r>
      <w:r w:rsidRPr="000A2C65">
        <w:rPr>
          <w:b/>
          <w:bCs/>
        </w:rPr>
        <w:t>哪些属于常返的</w:t>
      </w:r>
      <w:r w:rsidRPr="000A2C65">
        <w:rPr>
          <w:b/>
          <w:bCs/>
        </w:rPr>
        <w:t xml:space="preserve">, </w:t>
      </w:r>
      <w:r w:rsidRPr="000A2C65">
        <w:rPr>
          <w:b/>
          <w:bCs/>
        </w:rPr>
        <w:t>哪些属于非常返的。已知该链的</w:t>
      </w:r>
      <w:r w:rsidRPr="000A2C65">
        <w:rPr>
          <w:b/>
          <w:bCs/>
        </w:rPr>
        <w:t xml:space="preserve"> </w:t>
      </w:r>
      <w:r w:rsidRPr="000A2C65">
        <w:rPr>
          <w:b/>
          <w:bCs/>
        </w:rPr>
        <w:t>一步转移矩阵为</w:t>
      </w:r>
      <w:r w:rsidRPr="000A2C65">
        <w:rPr>
          <w:b/>
          <w:bCs/>
        </w:rPr>
        <w:t>:</w:t>
      </w:r>
    </w:p>
    <w:p w14:paraId="3926E272" w14:textId="2F2E93C0" w:rsidR="00B82A8F" w:rsidRPr="000A2C65" w:rsidRDefault="000A2C65" w:rsidP="00B82A8F">
      <w:pPr>
        <w:pStyle w:val="a6"/>
        <w:numPr>
          <w:ilvl w:val="1"/>
          <w:numId w:val="14"/>
        </w:numPr>
        <w:spacing w:after="240"/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67D70CFB" w14:textId="6D5B4EB8" w:rsidR="00B82A8F" w:rsidRPr="00B82A8F" w:rsidRDefault="00B82A8F" w:rsidP="00B82A8F">
      <w:pPr>
        <w:pStyle w:val="a6"/>
        <w:spacing w:after="240"/>
        <w:ind w:left="840" w:firstLineChars="0" w:firstLine="0"/>
        <w:rPr>
          <w:rFonts w:hint="eastAsia"/>
          <w:iCs/>
        </w:rPr>
      </w:pPr>
      <w:r>
        <w:rPr>
          <w:rFonts w:hint="eastAsia"/>
          <w:iCs/>
        </w:rPr>
        <w:t>答：三个状态都是正常返。因为有限状态马氏</w:t>
      </w:r>
      <w:proofErr w:type="gramStart"/>
      <w:r>
        <w:rPr>
          <w:rFonts w:hint="eastAsia"/>
          <w:iCs/>
        </w:rPr>
        <w:t>链至少</w:t>
      </w:r>
      <w:proofErr w:type="gramEnd"/>
      <w:r>
        <w:rPr>
          <w:rFonts w:hint="eastAsia"/>
          <w:iCs/>
        </w:rPr>
        <w:t>有一个正常返状态，又因为三个状态都是想通的，因此具有相同的性质，即三个状态都是正常返的。</w:t>
      </w:r>
    </w:p>
    <w:p w14:paraId="6FBD351A" w14:textId="3C770779" w:rsidR="00B82A8F" w:rsidRPr="000A2C65" w:rsidRDefault="000A2C65" w:rsidP="00B82A8F">
      <w:pPr>
        <w:pStyle w:val="a6"/>
        <w:numPr>
          <w:ilvl w:val="1"/>
          <w:numId w:val="14"/>
        </w:numPr>
        <w:spacing w:after="240"/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40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41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43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</m:e>
              </m:mr>
            </m:m>
          </m:e>
        </m:d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</m:mr>
            </m:m>
          </m:e>
        </m:d>
      </m:oMath>
    </w:p>
    <w:p w14:paraId="52F7B910" w14:textId="2051B72C" w:rsidR="00B82A8F" w:rsidRDefault="00B82A8F" w:rsidP="00B82A8F">
      <w:pPr>
        <w:pStyle w:val="a6"/>
        <w:spacing w:after="240"/>
        <w:ind w:left="840" w:firstLineChars="0" w:firstLine="0"/>
      </w:pPr>
      <w:r>
        <w:rPr>
          <w:rFonts w:hint="eastAsia"/>
        </w:rPr>
        <w:t>答：状态</w:t>
      </w:r>
      <w:r>
        <w:t>1</w:t>
      </w:r>
      <w:r>
        <w:rPr>
          <w:rFonts w:hint="eastAsia"/>
        </w:rPr>
        <w:t>是非常返</w:t>
      </w:r>
      <w:r w:rsidR="006C26B8">
        <w:rPr>
          <w:rFonts w:hint="eastAsia"/>
        </w:rPr>
        <w:t>态</w:t>
      </w:r>
      <w:r>
        <w:rPr>
          <w:rFonts w:hint="eastAsia"/>
        </w:rPr>
        <w:t>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=0,k≥2</m:t>
        </m:r>
      </m:oMath>
      <w:r>
        <w:rPr>
          <w:rFonts w:hint="eastAsia"/>
        </w:rPr>
        <w:t>。则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</w:t>
      </w:r>
    </w:p>
    <w:p w14:paraId="41B1E69E" w14:textId="6B0313DC" w:rsidR="00B82A8F" w:rsidRDefault="00B82A8F" w:rsidP="00B82A8F">
      <w:pPr>
        <w:pStyle w:val="a6"/>
        <w:spacing w:after="240"/>
        <w:ind w:left="840" w:firstLineChars="0"/>
      </w:pPr>
      <w:r>
        <w:rPr>
          <w:rFonts w:hint="eastAsia"/>
        </w:rPr>
        <w:t>状态</w:t>
      </w:r>
      <w:r>
        <w:rPr>
          <w:rFonts w:hint="eastAsia"/>
        </w:rPr>
        <w:t>0</w:t>
      </w:r>
      <w:r>
        <w:rPr>
          <w:rFonts w:hint="eastAsia"/>
        </w:rPr>
        <w:t>和状态</w:t>
      </w:r>
      <w:r>
        <w:rPr>
          <w:rFonts w:hint="eastAsia"/>
        </w:rPr>
        <w:t>2</w:t>
      </w:r>
      <w:r>
        <w:rPr>
          <w:rFonts w:hint="eastAsia"/>
        </w:rPr>
        <w:t>是</w:t>
      </w:r>
      <w:r w:rsidR="006C26B8">
        <w:rPr>
          <w:rFonts w:hint="eastAsia"/>
        </w:rPr>
        <w:t>正</w:t>
      </w:r>
      <w:r>
        <w:rPr>
          <w:rFonts w:hint="eastAsia"/>
        </w:rPr>
        <w:t>常返</w:t>
      </w:r>
      <w:r w:rsidR="006C26B8">
        <w:rPr>
          <w:rFonts w:hint="eastAsia"/>
        </w:rPr>
        <w:t>态</w:t>
      </w:r>
      <w:r>
        <w:rPr>
          <w:rFonts w:hint="eastAsia"/>
        </w:rPr>
        <w:t>。</w:t>
      </w:r>
    </w:p>
    <w:p w14:paraId="468E6657" w14:textId="03389662" w:rsidR="006C26B8" w:rsidRPr="006C26B8" w:rsidRDefault="00B82A8F" w:rsidP="006C26B8">
      <w:pPr>
        <w:pStyle w:val="a6"/>
        <w:spacing w:after="240"/>
        <w:ind w:left="840" w:firstLineChars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2CEDEE31" w14:textId="409C1009" w:rsidR="006C26B8" w:rsidRPr="006C26B8" w:rsidRDefault="006C26B8" w:rsidP="006C26B8">
      <w:pPr>
        <w:pStyle w:val="a6"/>
        <w:spacing w:after="240"/>
        <w:ind w:left="840" w:firstLine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=2</m:t>
          </m:r>
        </m:oMath>
      </m:oMathPara>
    </w:p>
    <w:p w14:paraId="7905BCEE" w14:textId="33021298" w:rsidR="006C26B8" w:rsidRDefault="006C26B8" w:rsidP="006C26B8">
      <w:pPr>
        <w:pStyle w:val="a6"/>
        <w:spacing w:after="240"/>
        <w:ind w:left="840" w:firstLineChars="0"/>
      </w:pPr>
      <w:r>
        <w:rPr>
          <w:rFonts w:hint="eastAsia"/>
        </w:rPr>
        <w:t>因此状态</w:t>
      </w:r>
      <w:r>
        <w:rPr>
          <w:rFonts w:hint="eastAsia"/>
        </w:rPr>
        <w:t>0</w:t>
      </w:r>
      <w:r>
        <w:rPr>
          <w:rFonts w:hint="eastAsia"/>
        </w:rPr>
        <w:t>是正常返态；状态</w:t>
      </w:r>
      <w:r>
        <w:rPr>
          <w:rFonts w:hint="eastAsia"/>
        </w:rPr>
        <w:t>2</w:t>
      </w:r>
      <w:r>
        <w:rPr>
          <w:rFonts w:hint="eastAsia"/>
        </w:rPr>
        <w:t>与状态</w:t>
      </w:r>
      <w:r>
        <w:rPr>
          <w:rFonts w:hint="eastAsia"/>
        </w:rPr>
        <w:t>0</w:t>
      </w:r>
      <w:r>
        <w:rPr>
          <w:rFonts w:hint="eastAsia"/>
        </w:rPr>
        <w:t>想通，也是正常返态。</w:t>
      </w:r>
    </w:p>
    <w:p w14:paraId="050B19CE" w14:textId="085ADDA1" w:rsidR="006C26B8" w:rsidRPr="00B82A8F" w:rsidRDefault="006C26B8" w:rsidP="006C26B8">
      <w:pPr>
        <w:pStyle w:val="a6"/>
        <w:spacing w:after="240"/>
        <w:ind w:left="840" w:firstLineChars="0"/>
        <w:rPr>
          <w:rFonts w:hint="eastAsia"/>
        </w:rPr>
      </w:pPr>
      <w:r>
        <w:rPr>
          <w:rFonts w:hint="eastAsia"/>
        </w:rPr>
        <w:t>同理可证，状态</w:t>
      </w:r>
      <w:r>
        <w:rPr>
          <w:rFonts w:hint="eastAsia"/>
        </w:rPr>
        <w:t>3</w:t>
      </w:r>
      <w:r>
        <w:rPr>
          <w:rFonts w:hint="eastAsia"/>
        </w:rPr>
        <w:t>和状态</w:t>
      </w:r>
      <w:r>
        <w:rPr>
          <w:rFonts w:hint="eastAsia"/>
        </w:rPr>
        <w:t>4</w:t>
      </w:r>
      <w:r>
        <w:rPr>
          <w:rFonts w:hint="eastAsia"/>
        </w:rPr>
        <w:t>是正常返态。</w:t>
      </w:r>
    </w:p>
    <w:p w14:paraId="4A0BA748" w14:textId="2A8598B1" w:rsidR="007C4E5F" w:rsidRPr="000A2C65" w:rsidRDefault="000A2C65" w:rsidP="00BD2FDF">
      <w:pPr>
        <w:pStyle w:val="a6"/>
        <w:numPr>
          <w:ilvl w:val="1"/>
          <w:numId w:val="14"/>
        </w:numPr>
        <w:spacing w:after="240"/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40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41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43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</m:e>
              </m:mr>
            </m:m>
          </m:e>
        </m:d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3/4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1/3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2/3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14B9F37" w14:textId="03A4A04E" w:rsidR="00BD2FDF" w:rsidRDefault="00BD2FDF" w:rsidP="00BD2FDF">
      <w:pPr>
        <w:pStyle w:val="a6"/>
        <w:spacing w:after="240"/>
        <w:ind w:left="840" w:firstLineChars="0" w:firstLine="0"/>
        <w:rPr>
          <w:iCs/>
        </w:rPr>
      </w:pPr>
      <w:r>
        <w:rPr>
          <w:rFonts w:hint="eastAsia"/>
          <w:iCs/>
        </w:rPr>
        <w:t>答：状态</w:t>
      </w:r>
      <w:r>
        <w:rPr>
          <w:rFonts w:hint="eastAsia"/>
          <w:iCs/>
        </w:rPr>
        <w:t>2</w:t>
      </w:r>
      <w:r>
        <w:rPr>
          <w:rFonts w:hint="eastAsia"/>
          <w:iCs/>
        </w:rPr>
        <w:t>是正常返态。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=1</m:t>
        </m:r>
      </m:oMath>
    </w:p>
    <w:p w14:paraId="5DA68E00" w14:textId="569AC54E" w:rsidR="00BD2FDF" w:rsidRDefault="00BD2FDF" w:rsidP="00BD2FDF">
      <w:pPr>
        <w:pStyle w:val="a6"/>
        <w:spacing w:after="240"/>
        <w:ind w:left="840" w:firstLineChars="0"/>
        <w:rPr>
          <w:iCs/>
        </w:rPr>
      </w:pPr>
      <w:r>
        <w:rPr>
          <w:rFonts w:hint="eastAsia"/>
          <w:iCs/>
        </w:rPr>
        <w:t>状态</w:t>
      </w:r>
      <w:r>
        <w:rPr>
          <w:rFonts w:hint="eastAsia"/>
          <w:iCs/>
        </w:rPr>
        <w:t>3</w:t>
      </w:r>
      <w:r>
        <w:rPr>
          <w:rFonts w:hint="eastAsia"/>
          <w:iCs/>
        </w:rPr>
        <w:t>是非常返态，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33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=0,k=2,3,…</m:t>
        </m:r>
      </m:oMath>
      <w:r>
        <w:rPr>
          <w:rFonts w:hint="eastAsia"/>
          <w:iCs/>
        </w:rPr>
        <w:t>。则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  <w:iCs/>
        </w:rPr>
        <w:t>。</w:t>
      </w:r>
    </w:p>
    <w:p w14:paraId="2A994FE5" w14:textId="684D0FF8" w:rsidR="00BD2FDF" w:rsidRDefault="00BD2FDF" w:rsidP="00BD2FDF">
      <w:pPr>
        <w:pStyle w:val="a6"/>
        <w:spacing w:after="240"/>
        <w:ind w:left="840" w:firstLineChars="0"/>
        <w:rPr>
          <w:iCs/>
        </w:rPr>
      </w:pPr>
      <w:r>
        <w:rPr>
          <w:rFonts w:hint="eastAsia"/>
          <w:iCs/>
        </w:rPr>
        <w:t>状态</w:t>
      </w:r>
      <w:r>
        <w:rPr>
          <w:rFonts w:hint="eastAsia"/>
          <w:iCs/>
        </w:rPr>
        <w:t>4</w:t>
      </w:r>
      <w:r>
        <w:rPr>
          <w:rFonts w:hint="eastAsia"/>
          <w:iCs/>
        </w:rPr>
        <w:t>是非常返态。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44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=0,k=1,2,3…</m:t>
        </m:r>
      </m:oMath>
    </w:p>
    <w:p w14:paraId="6F6A97F9" w14:textId="3425EA4D" w:rsidR="00BD2FDF" w:rsidRDefault="00BD2FDF" w:rsidP="00BD2FDF">
      <w:pPr>
        <w:pStyle w:val="a6"/>
        <w:spacing w:after="240"/>
        <w:ind w:left="840" w:firstLineChars="0"/>
        <w:rPr>
          <w:iCs/>
        </w:rPr>
      </w:pPr>
      <w:r>
        <w:rPr>
          <w:rFonts w:hint="eastAsia"/>
          <w:iCs/>
        </w:rPr>
        <w:lastRenderedPageBreak/>
        <w:t>状态</w:t>
      </w:r>
      <w:r>
        <w:rPr>
          <w:rFonts w:hint="eastAsia"/>
          <w:iCs/>
        </w:rPr>
        <w:t>0</w:t>
      </w:r>
      <w:r>
        <w:rPr>
          <w:rFonts w:hint="eastAsia"/>
          <w:iCs/>
        </w:rPr>
        <w:t>和状态</w:t>
      </w:r>
      <w:r>
        <w:rPr>
          <w:rFonts w:hint="eastAsia"/>
          <w:iCs/>
        </w:rPr>
        <w:t>1</w:t>
      </w:r>
      <w:r>
        <w:rPr>
          <w:rFonts w:hint="eastAsia"/>
          <w:iCs/>
        </w:rPr>
        <w:t>是正常返态。</w:t>
      </w:r>
    </w:p>
    <w:p w14:paraId="2D9A4B37" w14:textId="3F0E4D9A" w:rsidR="00BD2FDF" w:rsidRPr="00BD2FDF" w:rsidRDefault="00BD2FDF" w:rsidP="00BD2FDF">
      <w:pPr>
        <w:pStyle w:val="a6"/>
        <w:spacing w:after="240"/>
        <w:ind w:left="840" w:firstLineChars="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2C3E956" w14:textId="4715FE0D" w:rsidR="00BD2FDF" w:rsidRPr="00034821" w:rsidRDefault="00BD2FDF" w:rsidP="00BD2FDF">
      <w:pPr>
        <w:pStyle w:val="a6"/>
        <w:spacing w:after="240"/>
        <w:ind w:left="840" w:firstLineChars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&lt;∞</m:t>
          </m:r>
        </m:oMath>
      </m:oMathPara>
    </w:p>
    <w:p w14:paraId="1920B7E9" w14:textId="388F3C75" w:rsidR="00034821" w:rsidRDefault="00034821" w:rsidP="00BD2FDF">
      <w:pPr>
        <w:pStyle w:val="a6"/>
        <w:spacing w:after="240"/>
        <w:ind w:left="840" w:firstLineChars="0"/>
      </w:pPr>
      <w:r>
        <w:rPr>
          <w:rFonts w:hint="eastAsia"/>
        </w:rPr>
        <w:t>因此状态</w:t>
      </w:r>
      <w:r>
        <w:rPr>
          <w:rFonts w:hint="eastAsia"/>
        </w:rPr>
        <w:t>0</w:t>
      </w:r>
      <w:r>
        <w:rPr>
          <w:rFonts w:hint="eastAsia"/>
        </w:rPr>
        <w:t>是正常返态；状态</w:t>
      </w:r>
      <w:r>
        <w:rPr>
          <w:rFonts w:hint="eastAsia"/>
        </w:rPr>
        <w:t>1</w:t>
      </w:r>
      <w:r>
        <w:rPr>
          <w:rFonts w:hint="eastAsia"/>
        </w:rPr>
        <w:t>与状态</w:t>
      </w:r>
      <w:r>
        <w:rPr>
          <w:rFonts w:hint="eastAsia"/>
        </w:rPr>
        <w:t>0</w:t>
      </w:r>
      <w:r>
        <w:rPr>
          <w:rFonts w:hint="eastAsia"/>
        </w:rPr>
        <w:t>想通，</w:t>
      </w:r>
      <w:proofErr w:type="gramStart"/>
      <w:r>
        <w:rPr>
          <w:rFonts w:hint="eastAsia"/>
        </w:rPr>
        <w:t>故状态</w:t>
      </w:r>
      <w:proofErr w:type="gramEnd"/>
      <w:r>
        <w:rPr>
          <w:rFonts w:hint="eastAsia"/>
        </w:rPr>
        <w:t>1</w:t>
      </w:r>
      <w:r>
        <w:rPr>
          <w:rFonts w:hint="eastAsia"/>
        </w:rPr>
        <w:t>是正常返态。</w:t>
      </w:r>
    </w:p>
    <w:p w14:paraId="62804281" w14:textId="5F16DADF" w:rsidR="00DA6363" w:rsidRPr="000A2C65" w:rsidRDefault="00DA6363" w:rsidP="00DA6363">
      <w:pPr>
        <w:pStyle w:val="a6"/>
        <w:numPr>
          <w:ilvl w:val="0"/>
          <w:numId w:val="14"/>
        </w:numPr>
        <w:spacing w:after="240"/>
        <w:ind w:firstLineChars="0"/>
        <w:rPr>
          <w:b/>
          <w:bCs/>
        </w:rPr>
      </w:pPr>
      <w:proofErr w:type="gramStart"/>
      <w:r w:rsidRPr="000A2C65">
        <w:rPr>
          <w:b/>
          <w:bCs/>
        </w:rPr>
        <w:t>设具有</w:t>
      </w:r>
      <w:proofErr w:type="gramEnd"/>
      <w:r w:rsidRPr="000A2C65">
        <w:rPr>
          <w:b/>
          <w:bCs/>
        </w:rPr>
        <w:t>三个状态的</w:t>
      </w:r>
      <w:proofErr w:type="gramStart"/>
      <w:r w:rsidRPr="000A2C65">
        <w:rPr>
          <w:b/>
          <w:bCs/>
        </w:rPr>
        <w:t>齐次马氏链的</w:t>
      </w:r>
      <w:proofErr w:type="gramEnd"/>
      <w:r w:rsidRPr="000A2C65">
        <w:rPr>
          <w:b/>
          <w:bCs/>
        </w:rPr>
        <w:t>一步转移概率矩阵为</w:t>
      </w:r>
      <w:r w:rsidRPr="000A2C65">
        <w:rPr>
          <w:b/>
          <w:bCs/>
        </w:rPr>
        <w:t>:</w:t>
      </w:r>
    </w:p>
    <w:p w14:paraId="6D842926" w14:textId="04B81501" w:rsidR="00DA6363" w:rsidRPr="000A2C65" w:rsidRDefault="000A2C65" w:rsidP="00DA6363">
      <w:pPr>
        <w:spacing w:after="240"/>
        <w:ind w:firstLine="422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1/3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2/3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1/4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3/4</m:t>
                    </m:r>
                  </m:e>
                </m:mr>
              </m:m>
            </m:e>
          </m:d>
        </m:oMath>
      </m:oMathPara>
    </w:p>
    <w:p w14:paraId="11EB8CFB" w14:textId="6EB4AA8C" w:rsidR="00DA6363" w:rsidRPr="005026A8" w:rsidRDefault="00DA6363" w:rsidP="00DA6363">
      <w:pPr>
        <w:pStyle w:val="a6"/>
        <w:numPr>
          <w:ilvl w:val="1"/>
          <w:numId w:val="14"/>
        </w:numPr>
        <w:spacing w:after="240"/>
        <w:ind w:firstLineChars="0"/>
        <w:rPr>
          <w:b/>
          <w:bCs/>
        </w:rPr>
      </w:pPr>
      <w:r w:rsidRPr="005026A8">
        <w:rPr>
          <w:b/>
          <w:bCs/>
        </w:rPr>
        <w:t>求</w:t>
      </w:r>
      <w:r w:rsidRPr="005026A8">
        <w:rPr>
          <w:b/>
          <w:bCs/>
        </w:rPr>
        <w:t>3</w:t>
      </w:r>
      <w:r w:rsidRPr="005026A8">
        <w:rPr>
          <w:b/>
          <w:bCs/>
        </w:rPr>
        <w:t>步首达概率</w:t>
      </w:r>
      <w:r w:rsidRPr="005026A8">
        <w:rPr>
          <w:b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02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(3)</m:t>
            </m:r>
          </m:sup>
        </m:sSubSup>
      </m:oMath>
      <w:r w:rsidRPr="005026A8">
        <w:rPr>
          <w:b/>
          <w:bCs/>
        </w:rPr>
        <w:t>;</w:t>
      </w:r>
    </w:p>
    <w:p w14:paraId="63F59A65" w14:textId="7E848FF5" w:rsidR="00DA6363" w:rsidRDefault="00DA6363" w:rsidP="00DA6363">
      <w:pPr>
        <w:pStyle w:val="a6"/>
        <w:spacing w:after="240"/>
        <w:ind w:left="840" w:firstLineChars="0" w:firstLine="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  <m:sup>
              <m: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6A0F280C" w14:textId="03D208B3" w:rsidR="00DA6363" w:rsidRPr="005026A8" w:rsidRDefault="00DA6363" w:rsidP="00DA6363">
      <w:pPr>
        <w:pStyle w:val="a6"/>
        <w:numPr>
          <w:ilvl w:val="1"/>
          <w:numId w:val="14"/>
        </w:numPr>
        <w:spacing w:after="240"/>
        <w:ind w:firstLineChars="0"/>
        <w:rPr>
          <w:b/>
          <w:bCs/>
        </w:rPr>
      </w:pPr>
      <w:r w:rsidRPr="005026A8">
        <w:rPr>
          <w:b/>
          <w:bCs/>
        </w:rPr>
        <w:t>写出三个状态的常返性、周期性</w:t>
      </w:r>
      <w:r w:rsidRPr="005026A8">
        <w:rPr>
          <w:b/>
          <w:bCs/>
        </w:rPr>
        <w:t xml:space="preserve">; </w:t>
      </w:r>
      <w:proofErr w:type="gramStart"/>
      <w:r w:rsidRPr="005026A8">
        <w:rPr>
          <w:b/>
          <w:bCs/>
        </w:rPr>
        <w:t>此链是否</w:t>
      </w:r>
      <w:proofErr w:type="gramEnd"/>
      <w:r w:rsidRPr="005026A8">
        <w:rPr>
          <w:b/>
          <w:bCs/>
        </w:rPr>
        <w:t>遍历</w:t>
      </w:r>
      <w:r w:rsidRPr="005026A8">
        <w:rPr>
          <w:b/>
          <w:bCs/>
        </w:rPr>
        <w:t xml:space="preserve">? </w:t>
      </w:r>
      <w:r w:rsidRPr="005026A8">
        <w:rPr>
          <w:b/>
          <w:bCs/>
        </w:rPr>
        <w:t>说明理由。</w:t>
      </w:r>
    </w:p>
    <w:p w14:paraId="2BA474A6" w14:textId="00DA3242" w:rsidR="009C0F45" w:rsidRDefault="009C0F45" w:rsidP="009C0F45">
      <w:pPr>
        <w:pStyle w:val="a6"/>
        <w:spacing w:after="240"/>
        <w:ind w:left="840" w:firstLineChars="0" w:firstLine="0"/>
        <w:rPr>
          <w:rFonts w:hint="eastAsia"/>
        </w:rPr>
      </w:pPr>
      <w:r>
        <w:rPr>
          <w:rFonts w:hint="eastAsia"/>
        </w:rPr>
        <w:t>答：考察常返性，</w:t>
      </w:r>
    </w:p>
    <w:p w14:paraId="13C048E9" w14:textId="1691AD9A" w:rsidR="00DA6363" w:rsidRDefault="00DA6363" w:rsidP="00DA6363">
      <w:pPr>
        <w:pStyle w:val="a6"/>
        <w:spacing w:after="240"/>
        <w:ind w:left="840" w:firstLineChars="0" w:firstLine="0"/>
        <w:rPr>
          <w:rFonts w:hint="eastAsia"/>
        </w:rPr>
      </w:pPr>
      <w:r>
        <w:rPr>
          <w:rFonts w:hint="eastAsia"/>
        </w:rPr>
        <w:t>状态</w:t>
      </w:r>
      <w:r w:rsidR="009C0F45">
        <w:t>1</w:t>
      </w:r>
      <w:r>
        <w:rPr>
          <w:rFonts w:hint="eastAsia"/>
        </w:rPr>
        <w:t>是非常返态，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=0,k=1,2,3…</m:t>
        </m:r>
      </m:oMath>
      <w:r w:rsidR="009C0F45">
        <w:rPr>
          <w:rFonts w:hint="eastAsia"/>
        </w:rPr>
        <w:t>,</w:t>
      </w:r>
      <w:r w:rsidR="009C0F45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</m:oMath>
      <w:r w:rsidR="009C0F45">
        <w:rPr>
          <w:rFonts w:hint="eastAsia"/>
        </w:rPr>
        <w:t>。因此</w:t>
      </w:r>
      <w:proofErr w:type="gramStart"/>
      <w:r w:rsidR="009C0F45">
        <w:rPr>
          <w:rFonts w:hint="eastAsia"/>
        </w:rPr>
        <w:t>此</w:t>
      </w:r>
      <w:proofErr w:type="gramEnd"/>
      <w:r w:rsidR="009C0F45">
        <w:rPr>
          <w:rFonts w:hint="eastAsia"/>
        </w:rPr>
        <w:t>链是非遍历链，因为遍历链要求每个状态都是</w:t>
      </w:r>
      <w:proofErr w:type="gramStart"/>
      <w:r w:rsidR="009C0F45">
        <w:rPr>
          <w:rFonts w:hint="eastAsia"/>
        </w:rPr>
        <w:t>正常返且非</w:t>
      </w:r>
      <w:proofErr w:type="gramEnd"/>
      <w:r w:rsidR="009C0F45">
        <w:rPr>
          <w:rFonts w:hint="eastAsia"/>
        </w:rPr>
        <w:t>周期。</w:t>
      </w:r>
    </w:p>
    <w:p w14:paraId="19A48F0B" w14:textId="1576D5AA" w:rsidR="009C0F45" w:rsidRDefault="009C0F45" w:rsidP="00DA6363">
      <w:pPr>
        <w:pStyle w:val="a6"/>
        <w:spacing w:after="240"/>
        <w:ind w:left="840" w:firstLineChars="0" w:firstLine="0"/>
      </w:pPr>
      <w:r>
        <w:rPr>
          <w:rFonts w:hint="eastAsia"/>
        </w:rPr>
        <w:t>状态</w:t>
      </w:r>
      <w:r>
        <w:rPr>
          <w:rFonts w:hint="eastAsia"/>
        </w:rPr>
        <w:t>0</w:t>
      </w:r>
      <w:r>
        <w:rPr>
          <w:rFonts w:hint="eastAsia"/>
        </w:rPr>
        <w:t>和状态</w:t>
      </w:r>
      <w:r>
        <w:t>2</w:t>
      </w:r>
      <w:r>
        <w:rPr>
          <w:rFonts w:hint="eastAsia"/>
        </w:rPr>
        <w:t>都是正常返态，因为它们想通，因此具有相同的性质，结合有限状态马氏链必有</w:t>
      </w:r>
      <w:proofErr w:type="gramStart"/>
      <w:r>
        <w:rPr>
          <w:rFonts w:hint="eastAsia"/>
        </w:rPr>
        <w:t>正常返态可得</w:t>
      </w:r>
      <w:proofErr w:type="gramEnd"/>
      <w:r>
        <w:rPr>
          <w:rFonts w:hint="eastAsia"/>
        </w:rPr>
        <w:t>状态</w:t>
      </w:r>
      <w:r>
        <w:rPr>
          <w:rFonts w:hint="eastAsia"/>
        </w:rPr>
        <w:t>0</w:t>
      </w:r>
      <w:r>
        <w:rPr>
          <w:rFonts w:hint="eastAsia"/>
        </w:rPr>
        <w:t>和状态</w:t>
      </w:r>
      <w:r>
        <w:rPr>
          <w:rFonts w:hint="eastAsia"/>
        </w:rPr>
        <w:t>2</w:t>
      </w:r>
      <w:r>
        <w:rPr>
          <w:rFonts w:hint="eastAsia"/>
        </w:rPr>
        <w:t>都是正常返态。</w:t>
      </w:r>
    </w:p>
    <w:p w14:paraId="0AEF8B9D" w14:textId="0BFFE79C" w:rsidR="009C0F45" w:rsidRDefault="009C0F45" w:rsidP="00DA6363">
      <w:pPr>
        <w:pStyle w:val="a6"/>
        <w:spacing w:after="240"/>
        <w:ind w:left="840" w:firstLineChars="0" w:firstLine="0"/>
      </w:pPr>
      <w:r>
        <w:rPr>
          <w:rFonts w:hint="eastAsia"/>
        </w:rPr>
        <w:t>考察周期性。</w:t>
      </w:r>
    </w:p>
    <w:p w14:paraId="736511BA" w14:textId="696596FB" w:rsidR="009C0F45" w:rsidRPr="00DA6363" w:rsidRDefault="009C0F45" w:rsidP="00DA6363">
      <w:pPr>
        <w:pStyle w:val="a6"/>
        <w:spacing w:after="240"/>
        <w:ind w:left="840" w:firstLineChars="0" w:firstLine="0"/>
        <w:rPr>
          <w:rFonts w:hint="eastAsia"/>
        </w:rPr>
      </w:pPr>
      <w:r>
        <w:rPr>
          <w:rFonts w:hint="eastAsia"/>
        </w:rPr>
        <w:t>状态</w:t>
      </w:r>
      <w:r>
        <w:rPr>
          <w:rFonts w:hint="eastAsia"/>
        </w:rPr>
        <w:t>0</w:t>
      </w:r>
      <w:r>
        <w:rPr>
          <w:rFonts w:hint="eastAsia"/>
        </w:rPr>
        <w:t>和状态</w:t>
      </w:r>
      <w:r>
        <w:rPr>
          <w:rFonts w:hint="eastAsia"/>
        </w:rPr>
        <w:t>2</w:t>
      </w:r>
      <w:r>
        <w:rPr>
          <w:rFonts w:hint="eastAsia"/>
        </w:rPr>
        <w:t>都是非周期的。因为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00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00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。因此状态</w:t>
      </w:r>
      <w:r>
        <w:rPr>
          <w:rFonts w:hint="eastAsia"/>
        </w:rPr>
        <w:t>0</w:t>
      </w:r>
      <w:r>
        <w:rPr>
          <w:rFonts w:hint="eastAsia"/>
        </w:rPr>
        <w:t>和状态</w:t>
      </w:r>
      <w:r>
        <w:rPr>
          <w:rFonts w:hint="eastAsia"/>
        </w:rPr>
        <w:t>2</w:t>
      </w:r>
      <w:r>
        <w:rPr>
          <w:rFonts w:hint="eastAsia"/>
        </w:rPr>
        <w:t>是非周期的。</w:t>
      </w:r>
    </w:p>
    <w:sectPr w:rsidR="009C0F45" w:rsidRPr="00DA63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E7DA5" w14:textId="77777777" w:rsidR="002D1CF9" w:rsidRDefault="002D1CF9" w:rsidP="005733FE">
      <w:pPr>
        <w:spacing w:after="240"/>
        <w:ind w:firstLine="420"/>
      </w:pPr>
      <w:r>
        <w:separator/>
      </w:r>
    </w:p>
  </w:endnote>
  <w:endnote w:type="continuationSeparator" w:id="0">
    <w:p w14:paraId="7F0A64CF" w14:textId="77777777" w:rsidR="002D1CF9" w:rsidRDefault="002D1CF9" w:rsidP="005733FE">
      <w:pPr>
        <w:spacing w:after="24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9FC9" w14:textId="77777777" w:rsidR="00A74C17" w:rsidRDefault="00A74C17">
    <w:pPr>
      <w:pStyle w:val="ab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6E428" w14:textId="77777777" w:rsidR="00A74C17" w:rsidRDefault="00A74C17">
    <w:pPr>
      <w:pStyle w:val="ab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24C8" w14:textId="77777777" w:rsidR="00A74C17" w:rsidRDefault="00A74C17">
    <w:pPr>
      <w:pStyle w:val="ab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88765" w14:textId="77777777" w:rsidR="002D1CF9" w:rsidRDefault="002D1CF9" w:rsidP="005733FE">
      <w:pPr>
        <w:spacing w:after="240"/>
        <w:ind w:firstLine="420"/>
      </w:pPr>
      <w:r>
        <w:separator/>
      </w:r>
    </w:p>
  </w:footnote>
  <w:footnote w:type="continuationSeparator" w:id="0">
    <w:p w14:paraId="43132BF9" w14:textId="77777777" w:rsidR="002D1CF9" w:rsidRDefault="002D1CF9" w:rsidP="005733FE">
      <w:pPr>
        <w:spacing w:after="24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341A" w14:textId="77777777" w:rsidR="00A74C17" w:rsidRDefault="00A74C17">
    <w:pPr>
      <w:pStyle w:val="a9"/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CB1B1" w14:textId="77777777" w:rsidR="00A74C17" w:rsidRDefault="00A74C17">
    <w:pPr>
      <w:pStyle w:val="a9"/>
      <w:spacing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4702" w14:textId="77777777" w:rsidR="00A74C17" w:rsidRDefault="00A74C17">
    <w:pPr>
      <w:pStyle w:val="a9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2AE"/>
    <w:multiLevelType w:val="hybridMultilevel"/>
    <w:tmpl w:val="EDFA1D76"/>
    <w:lvl w:ilvl="0" w:tplc="302ECD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E7E58"/>
    <w:multiLevelType w:val="hybridMultilevel"/>
    <w:tmpl w:val="87FC3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2F133CB"/>
    <w:multiLevelType w:val="hybridMultilevel"/>
    <w:tmpl w:val="8EEC9B1A"/>
    <w:lvl w:ilvl="0" w:tplc="9BA80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63BFF"/>
    <w:multiLevelType w:val="hybridMultilevel"/>
    <w:tmpl w:val="613E0A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4" w15:restartNumberingAfterBreak="0">
    <w:nsid w:val="40C32CA9"/>
    <w:multiLevelType w:val="hybridMultilevel"/>
    <w:tmpl w:val="2DA202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D55B2E"/>
    <w:multiLevelType w:val="hybridMultilevel"/>
    <w:tmpl w:val="969C6CB8"/>
    <w:lvl w:ilvl="0" w:tplc="5D8C1DAA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640E41F7"/>
    <w:multiLevelType w:val="hybridMultilevel"/>
    <w:tmpl w:val="BDD2B1BA"/>
    <w:lvl w:ilvl="0" w:tplc="A3044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FE413D"/>
    <w:multiLevelType w:val="hybridMultilevel"/>
    <w:tmpl w:val="973656EE"/>
    <w:lvl w:ilvl="0" w:tplc="C0E21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B574F"/>
    <w:multiLevelType w:val="hybridMultilevel"/>
    <w:tmpl w:val="89B436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681A098E"/>
    <w:multiLevelType w:val="hybridMultilevel"/>
    <w:tmpl w:val="97A620EA"/>
    <w:lvl w:ilvl="0" w:tplc="EE943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420752"/>
    <w:multiLevelType w:val="hybridMultilevel"/>
    <w:tmpl w:val="30047152"/>
    <w:lvl w:ilvl="0" w:tplc="9E78F1D2">
      <w:start w:val="1"/>
      <w:numFmt w:val="decimal"/>
      <w:pStyle w:val="3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1" w15:restartNumberingAfterBreak="0">
    <w:nsid w:val="6ADA6F61"/>
    <w:multiLevelType w:val="hybridMultilevel"/>
    <w:tmpl w:val="0720C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FE07A43"/>
    <w:multiLevelType w:val="hybridMultilevel"/>
    <w:tmpl w:val="DB90D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5"/>
    <w:lvlOverride w:ilvl="0">
      <w:startOverride w:val="1"/>
    </w:lvlOverride>
  </w:num>
  <w:num w:numId="11">
    <w:abstractNumId w:val="0"/>
  </w:num>
  <w:num w:numId="12">
    <w:abstractNumId w:val="7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8F"/>
    <w:rsid w:val="000170E9"/>
    <w:rsid w:val="00034821"/>
    <w:rsid w:val="00042AB2"/>
    <w:rsid w:val="00097A21"/>
    <w:rsid w:val="000A2C65"/>
    <w:rsid w:val="000A4CEA"/>
    <w:rsid w:val="000D57D4"/>
    <w:rsid w:val="0011786E"/>
    <w:rsid w:val="00137401"/>
    <w:rsid w:val="00186793"/>
    <w:rsid w:val="001918E6"/>
    <w:rsid w:val="00196866"/>
    <w:rsid w:val="001B001A"/>
    <w:rsid w:val="002047A6"/>
    <w:rsid w:val="00240A87"/>
    <w:rsid w:val="00263837"/>
    <w:rsid w:val="002D1CF9"/>
    <w:rsid w:val="002D6494"/>
    <w:rsid w:val="002F42B4"/>
    <w:rsid w:val="00301E6B"/>
    <w:rsid w:val="00305E6E"/>
    <w:rsid w:val="00314B6D"/>
    <w:rsid w:val="00316F7B"/>
    <w:rsid w:val="00345AC6"/>
    <w:rsid w:val="00370D37"/>
    <w:rsid w:val="003728AC"/>
    <w:rsid w:val="0042404B"/>
    <w:rsid w:val="00430E5E"/>
    <w:rsid w:val="004904A3"/>
    <w:rsid w:val="005026A8"/>
    <w:rsid w:val="0051477A"/>
    <w:rsid w:val="0054407F"/>
    <w:rsid w:val="00563875"/>
    <w:rsid w:val="005733FE"/>
    <w:rsid w:val="005E64BA"/>
    <w:rsid w:val="00612060"/>
    <w:rsid w:val="00644A65"/>
    <w:rsid w:val="00692DDD"/>
    <w:rsid w:val="006A2B5D"/>
    <w:rsid w:val="006C0F1F"/>
    <w:rsid w:val="006C26B8"/>
    <w:rsid w:val="006D1B6F"/>
    <w:rsid w:val="00712D82"/>
    <w:rsid w:val="00717990"/>
    <w:rsid w:val="0072480F"/>
    <w:rsid w:val="00730D9E"/>
    <w:rsid w:val="00773077"/>
    <w:rsid w:val="007C32C1"/>
    <w:rsid w:val="007C3F22"/>
    <w:rsid w:val="007C4E5F"/>
    <w:rsid w:val="007C5686"/>
    <w:rsid w:val="007D128A"/>
    <w:rsid w:val="007E0238"/>
    <w:rsid w:val="008134CE"/>
    <w:rsid w:val="008350BE"/>
    <w:rsid w:val="00842233"/>
    <w:rsid w:val="008D7803"/>
    <w:rsid w:val="00983F2E"/>
    <w:rsid w:val="009A0A4D"/>
    <w:rsid w:val="009C0F45"/>
    <w:rsid w:val="009E1424"/>
    <w:rsid w:val="009F65B3"/>
    <w:rsid w:val="00A45DE0"/>
    <w:rsid w:val="00A53984"/>
    <w:rsid w:val="00A63FF5"/>
    <w:rsid w:val="00A74C17"/>
    <w:rsid w:val="00AA4591"/>
    <w:rsid w:val="00AC1C76"/>
    <w:rsid w:val="00B360CE"/>
    <w:rsid w:val="00B47B0D"/>
    <w:rsid w:val="00B5130C"/>
    <w:rsid w:val="00B82A8F"/>
    <w:rsid w:val="00B911A0"/>
    <w:rsid w:val="00BA7F6E"/>
    <w:rsid w:val="00BD2FDF"/>
    <w:rsid w:val="00C4630A"/>
    <w:rsid w:val="00C6746D"/>
    <w:rsid w:val="00C83B5B"/>
    <w:rsid w:val="00D068AE"/>
    <w:rsid w:val="00D34230"/>
    <w:rsid w:val="00D83C3D"/>
    <w:rsid w:val="00D87AB3"/>
    <w:rsid w:val="00DA6363"/>
    <w:rsid w:val="00E10C09"/>
    <w:rsid w:val="00E1561B"/>
    <w:rsid w:val="00E23BAE"/>
    <w:rsid w:val="00E900F9"/>
    <w:rsid w:val="00EB3062"/>
    <w:rsid w:val="00ED381A"/>
    <w:rsid w:val="00F236EF"/>
    <w:rsid w:val="00F47DC9"/>
    <w:rsid w:val="00F578C1"/>
    <w:rsid w:val="00FD470D"/>
    <w:rsid w:val="00FD6701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EF293"/>
  <w15:chartTrackingRefBased/>
  <w15:docId w15:val="{D2EECEF3-0A33-4664-B101-99CE8266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B6D"/>
    <w:pPr>
      <w:widowControl w:val="0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12D82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233"/>
    <w:pPr>
      <w:keepNext/>
      <w:keepLines/>
      <w:numPr>
        <w:numId w:val="8"/>
      </w:numPr>
      <w:adjustRightInd w:val="0"/>
      <w:ind w:left="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E6E"/>
    <w:pPr>
      <w:keepNext/>
      <w:keepLines/>
      <w:numPr>
        <w:numId w:val="3"/>
      </w:numPr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D82"/>
    <w:rPr>
      <w:rFonts w:eastAsia="宋体"/>
      <w:b/>
      <w:bCs/>
      <w:kern w:val="44"/>
      <w:sz w:val="32"/>
      <w:szCs w:val="44"/>
    </w:rPr>
  </w:style>
  <w:style w:type="paragraph" w:styleId="a3">
    <w:name w:val="No Spacing"/>
    <w:aliases w:val="作者"/>
    <w:uiPriority w:val="1"/>
    <w:qFormat/>
    <w:rsid w:val="00712D82"/>
    <w:pPr>
      <w:widowControl w:val="0"/>
      <w:jc w:val="right"/>
    </w:pPr>
    <w:rPr>
      <w:rFonts w:eastAsia="楷体"/>
    </w:rPr>
  </w:style>
  <w:style w:type="character" w:customStyle="1" w:styleId="20">
    <w:name w:val="标题 2 字符"/>
    <w:basedOn w:val="a0"/>
    <w:link w:val="2"/>
    <w:uiPriority w:val="9"/>
    <w:rsid w:val="00842233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12D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2D82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5E6E"/>
    <w:rPr>
      <w:rFonts w:eastAsia="宋体"/>
      <w:b/>
      <w:bCs/>
      <w:szCs w:val="32"/>
    </w:rPr>
  </w:style>
  <w:style w:type="paragraph" w:styleId="a6">
    <w:name w:val="List Paragraph"/>
    <w:basedOn w:val="a"/>
    <w:uiPriority w:val="34"/>
    <w:qFormat/>
    <w:rsid w:val="00644A65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430E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D83C3D"/>
    <w:rPr>
      <w:color w:val="808080"/>
    </w:rPr>
  </w:style>
  <w:style w:type="character" w:styleId="a8">
    <w:name w:val="Subtle Emphasis"/>
    <w:basedOn w:val="a0"/>
    <w:uiPriority w:val="19"/>
    <w:qFormat/>
    <w:rsid w:val="005E64BA"/>
    <w:rPr>
      <w:i/>
      <w:iCs/>
      <w:color w:val="404040" w:themeColor="text1" w:themeTint="BF"/>
    </w:rPr>
  </w:style>
  <w:style w:type="paragraph" w:styleId="a9">
    <w:name w:val="header"/>
    <w:basedOn w:val="a"/>
    <w:link w:val="aa"/>
    <w:uiPriority w:val="99"/>
    <w:unhideWhenUsed/>
    <w:rsid w:val="00573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733F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3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33F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&#33258;&#23450;&#20041;%20Office%20&#27169;&#26495;\&#38543;&#26426;&#36807;&#31243;&#20316;&#1999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随机过程作业.dotx</Template>
  <TotalTime>63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周 强</cp:lastModifiedBy>
  <cp:revision>6</cp:revision>
  <dcterms:created xsi:type="dcterms:W3CDTF">2021-10-11T12:56:00Z</dcterms:created>
  <dcterms:modified xsi:type="dcterms:W3CDTF">2021-10-11T13:59:00Z</dcterms:modified>
</cp:coreProperties>
</file>