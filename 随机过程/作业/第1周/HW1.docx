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F94E" w14:textId="67D290F1" w:rsidR="00A63FF5" w:rsidRDefault="00A517A7" w:rsidP="00A517A7">
      <w:pPr>
        <w:pStyle w:val="1"/>
        <w:ind w:firstLine="643"/>
      </w:pPr>
      <w:r>
        <w:rPr>
          <w:rFonts w:hint="eastAsia"/>
        </w:rPr>
        <w:t>随机过程第</w:t>
      </w:r>
      <w:r>
        <w:rPr>
          <w:rFonts w:hint="eastAsia"/>
        </w:rPr>
        <w:t>1</w:t>
      </w:r>
      <w:r>
        <w:rPr>
          <w:rFonts w:hint="eastAsia"/>
        </w:rPr>
        <w:t>周作业</w:t>
      </w:r>
    </w:p>
    <w:p w14:paraId="448EFC26" w14:textId="76340092" w:rsidR="00BA706F" w:rsidRDefault="00A517A7" w:rsidP="00BA706F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18013CB7" w14:textId="286EE0AB" w:rsidR="00BA706F" w:rsidRPr="00DD2A53" w:rsidRDefault="00BA706F" w:rsidP="00BA706F">
      <w:pPr>
        <w:pStyle w:val="a6"/>
        <w:numPr>
          <w:ilvl w:val="0"/>
          <w:numId w:val="13"/>
        </w:numPr>
        <w:ind w:firstLineChars="0"/>
        <w:rPr>
          <w:b/>
          <w:bCs/>
        </w:rPr>
      </w:pPr>
      <w:r w:rsidRPr="00DD2A53">
        <w:rPr>
          <w:rFonts w:hint="eastAsia"/>
          <w:b/>
          <w:bCs/>
        </w:rPr>
        <w:t>设随机变量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Pr="00DD2A53">
        <w:rPr>
          <w:rFonts w:hint="eastAsia"/>
          <w:b/>
          <w:bCs/>
        </w:rPr>
        <w:t>服从参数为</w:t>
      </w:r>
      <w:r w:rsidRPr="00DD2A53">
        <w:rPr>
          <w:rFonts w:hint="eastAsia"/>
          <w:b/>
          <w:bCs/>
        </w:rPr>
        <w:t>1</w:t>
      </w:r>
      <w:r w:rsidRPr="00DD2A53">
        <w:rPr>
          <w:rFonts w:hint="eastAsia"/>
          <w:b/>
          <w:bCs/>
        </w:rPr>
        <w:t>的指数分布，随机变量</w:t>
      </w:r>
      <m:oMath>
        <m:r>
          <m:rPr>
            <m:sty m:val="bi"/>
          </m:rPr>
          <w:rPr>
            <w:rFonts w:ascii="Cambria Math" w:hAnsi="Cambria Math" w:hint="eastAsia"/>
          </w:rPr>
          <m:t>Y~</m:t>
        </m:r>
        <m:r>
          <m:rPr>
            <m:sty m:val="bi"/>
          </m:rPr>
          <w:rPr>
            <w:rFonts w:ascii="Cambria Math" w:hAnsi="Cambria Math"/>
          </w:rPr>
          <m:t>N(0,1)</m:t>
        </m:r>
      </m:oMath>
      <w:r w:rsidRPr="00DD2A53">
        <w:rPr>
          <w:rFonts w:hint="eastAsia"/>
          <w:b/>
          <w:bCs/>
        </w:rPr>
        <w:t>，且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Pr="00DD2A53">
        <w:rPr>
          <w:rFonts w:hint="eastAsia"/>
          <w:b/>
          <w:bCs/>
        </w:rPr>
        <w:t>与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Pr="00DD2A53">
        <w:rPr>
          <w:rFonts w:hint="eastAsia"/>
          <w:b/>
          <w:bCs/>
        </w:rPr>
        <w:t>独立。试求随机变量</w:t>
      </w:r>
      <m:oMath>
        <m:r>
          <m:rPr>
            <m:sty m:val="bi"/>
          </m:rPr>
          <w:rPr>
            <w:rFonts w:ascii="Cambria Math" w:hAnsi="Cambria Math" w:hint="eastAsia"/>
          </w:rPr>
          <m:t>Z=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 w:rsidRPr="00DD2A53">
        <w:rPr>
          <w:rFonts w:hint="eastAsia"/>
          <w:b/>
          <w:bCs/>
        </w:rPr>
        <w:t>的分布密度函数。</w:t>
      </w:r>
    </w:p>
    <w:p w14:paraId="628D8AF3" w14:textId="4D6851A0" w:rsidR="00BA706F" w:rsidRDefault="00D72305" w:rsidP="00BA706F">
      <w:pPr>
        <w:ind w:firstLine="420"/>
      </w:pPr>
      <w:r>
        <w:rPr>
          <w:rFonts w:hint="eastAsia"/>
        </w:rPr>
        <w:t>解：设</w:t>
      </w:r>
      <m:oMath>
        <m:r>
          <w:rPr>
            <w:rFonts w:ascii="Cambria Math" w:hAnsi="Cambria Math" w:hint="eastAsia"/>
          </w:rPr>
          <m:t>U=|Y|</m:t>
        </m:r>
      </m:oMath>
      <w:r>
        <w:rPr>
          <w:rFonts w:hint="eastAsia"/>
        </w:rPr>
        <w:t>，易知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的概率密度函数分别为</w:t>
      </w:r>
    </w:p>
    <w:p w14:paraId="6C6B0078" w14:textId="207FBFD7" w:rsidR="00DB6E4E" w:rsidRDefault="00DB6E4E" w:rsidP="00DB6E4E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x≥0</m:t>
                  </m:r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</m:oMath>
      </m:oMathPara>
    </w:p>
    <w:p w14:paraId="2FE941CA" w14:textId="207FBFD7" w:rsidR="00D72305" w:rsidRPr="00D72305" w:rsidRDefault="00D72305" w:rsidP="00BA706F">
      <w:pPr>
        <w:ind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   x≥0</m:t>
                  </m:r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</m:oMath>
      </m:oMathPara>
    </w:p>
    <w:p w14:paraId="0F047896" w14:textId="1E285998" w:rsidR="00D72305" w:rsidRPr="00D72305" w:rsidRDefault="00D72305" w:rsidP="0001398C">
      <w:pPr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V=U</m:t>
        </m:r>
      </m:oMath>
      <w:r>
        <w:rPr>
          <w:rFonts w:hint="eastAsia"/>
        </w:rPr>
        <w:t>，则有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rad>
                <m:r>
                  <w:rPr>
                    <w:rFonts w:ascii="Cambria Math" w:hAnsi="Cambria Math"/>
                  </w:rPr>
                  <m:t>U</m:t>
                </m:r>
              </m:e>
              <m:e>
                <m:r>
                  <w:rPr>
                    <w:rFonts w:ascii="Cambria Math" w:hAnsi="Cambria Math"/>
                  </w:rPr>
                  <m:t>V=U</m:t>
                </m:r>
              </m:e>
            </m:eqArr>
          </m:e>
        </m:d>
      </m:oMath>
      <w:r w:rsidR="0001398C">
        <w:rPr>
          <w:rFonts w:hint="eastAsia"/>
        </w:rPr>
        <w:t>，</w:t>
      </w:r>
      <w:r>
        <w:rPr>
          <w:rFonts w:hint="eastAsia"/>
        </w:rPr>
        <w:t>其逆映射为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</m:e>
            </m:eqArr>
          </m:e>
        </m:d>
      </m:oMath>
      <w:r w:rsidR="0001398C">
        <w:rPr>
          <w:rFonts w:hint="eastAsia"/>
        </w:rPr>
        <w:t>。</w:t>
      </w:r>
      <m:oMath>
        <m:r>
          <w:rPr>
            <w:rFonts w:ascii="Cambria Math" w:hAnsi="Cambria Math"/>
          </w:rPr>
          <m:t>J=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4F620C" w14:textId="37E0DB63" w:rsidR="00D72305" w:rsidRDefault="00D72305" w:rsidP="00D72305">
      <w:pPr>
        <w:ind w:firstLine="420"/>
      </w:pPr>
      <w:r>
        <w:rPr>
          <w:rFonts w:hint="eastAsia"/>
        </w:rPr>
        <w:t>则随机变量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的联合</w:t>
      </w:r>
      <w:r w:rsidR="00520A5F">
        <w:rPr>
          <w:rFonts w:hint="eastAsia"/>
        </w:rPr>
        <w:t>概率密度函数为</w:t>
      </w:r>
    </w:p>
    <w:p w14:paraId="6B713033" w14:textId="36619E6E" w:rsidR="00D72305" w:rsidRPr="00520A5F" w:rsidRDefault="00520A5F" w:rsidP="00520A5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 w:hint="eastAsia"/>
            </w:rPr>
            <m:t>·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 w:hint="eastAsia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151F121" w14:textId="376EB2D9" w:rsidR="00520A5F" w:rsidRDefault="00520A5F" w:rsidP="00520A5F">
      <w:pPr>
        <w:ind w:firstLine="420"/>
      </w:pPr>
      <w:r>
        <w:rPr>
          <w:rFonts w:hint="eastAsia"/>
        </w:rPr>
        <w:t>则随机变量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的边缘概率密度函数为</w:t>
      </w:r>
    </w:p>
    <w:p w14:paraId="5E0C748B" w14:textId="4D795844" w:rsidR="00520A5F" w:rsidRPr="00DB7A60" w:rsidRDefault="00520A5F" w:rsidP="00520A5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Z,V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z,v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 w:hint="eastAsia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dv</m:t>
          </m:r>
        </m:oMath>
      </m:oMathPara>
    </w:p>
    <w:p w14:paraId="41FD12EF" w14:textId="40FBB831" w:rsidR="00DB7A60" w:rsidRDefault="00DB7A60" w:rsidP="00DB7A60">
      <w:pPr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hint="eastAsia"/>
        </w:rPr>
        <w:t>，则</w:t>
      </w:r>
    </w:p>
    <w:p w14:paraId="13D606DF" w14:textId="0D8C59F1" w:rsidR="00DB7A60" w:rsidRPr="00DB7A60" w:rsidRDefault="00414C06" w:rsidP="00DB7A6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 w:hint="eastAsia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dv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 w:hint="eastAsia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6C850AFD" w14:textId="29695A89" w:rsidR="00DB7A60" w:rsidRDefault="00DB7A60" w:rsidP="00DB7A60">
      <w:pPr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</m:e>
        </m:rad>
        <m:r>
          <w:rPr>
            <w:rFonts w:ascii="Cambria Math" w:hAnsi="Cambria Math"/>
          </w:rPr>
          <m:t>t</m:t>
        </m:r>
      </m:oMath>
      <w:r>
        <w:rPr>
          <w:rFonts w:hint="eastAsia"/>
        </w:rPr>
        <w:t>，则</w:t>
      </w:r>
    </w:p>
    <w:p w14:paraId="57A3EAB6" w14:textId="1E657171" w:rsidR="00414C06" w:rsidRPr="00414C06" w:rsidRDefault="00414C06" w:rsidP="004F4C3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34FDAADE" w14:textId="0D317620" w:rsidR="00414C06" w:rsidRPr="00414C06" w:rsidRDefault="00414C06" w:rsidP="00414C06">
      <w:pPr>
        <w:ind w:firstLine="420"/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，则</w:t>
      </w:r>
    </w:p>
    <w:p w14:paraId="57C16CB0" w14:textId="1AA9D241" w:rsidR="00DB6E4E" w:rsidRPr="00DB6E4E" w:rsidRDefault="00414C06" w:rsidP="00DB6E4E">
      <w:pPr>
        <w:ind w:firstLine="420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highlight w:val="green"/>
                </w:rPr>
                <m:t>0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gree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highlight w:val="green"/>
            </w:rPr>
            <m:t>d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hint="eastAsia"/>
                  <w:highlight w:val="green"/>
                </w:rPr>
                <m:t>m</m:t>
              </m:r>
              <m:r>
                <w:rPr>
                  <w:rFonts w:ascii="Cambria Math" w:hAnsi="Cambria Math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highlight w:val="yellow"/>
            </w:rPr>
            <m:t>d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hint="eastAsia"/>
                  <w:highlight w:val="yellow"/>
                </w:rPr>
                <m:t>m</m:t>
              </m:r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2π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highlight w:val="yellow"/>
                            </w:rPr>
                            <m:t>m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highlight w:val="yellow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highlight w:val="yellow"/>
            </w:rPr>
            <m:t>dm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2π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highlight w:val="yellow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highlight w:val="yellow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highlight w:val="yellow"/>
            </w:rPr>
            <m:t>d</m:t>
          </m:r>
          <m:r>
            <w:rPr>
              <w:rFonts w:ascii="Cambria Math" w:hAnsi="Cambria Math"/>
              <w:highlight w:val="yellow"/>
            </w:rPr>
            <m:t xml:space="preserve">r    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2π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highlight w:val="yellow"/>
            </w:rPr>
            <m:t>I</m:t>
          </m:r>
        </m:oMath>
      </m:oMathPara>
    </w:p>
    <w:p w14:paraId="49E70945" w14:textId="4E7B084B" w:rsidR="00DB6E4E" w:rsidRDefault="00DB6E4E" w:rsidP="00DB6E4E">
      <w:pPr>
        <w:ind w:firstLine="420"/>
      </w:pPr>
      <w:r>
        <w:rPr>
          <w:rFonts w:hint="eastAsia"/>
        </w:rPr>
        <w:t>则</w:t>
      </w:r>
    </w:p>
    <w:p w14:paraId="60FA1350" w14:textId="55156B55" w:rsidR="00DB6E4E" w:rsidRPr="00267179" w:rsidRDefault="00DB6E4E" w:rsidP="00DB6E4E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rad>
            </m:den>
          </m:f>
        </m:oMath>
      </m:oMathPara>
    </w:p>
    <w:p w14:paraId="27ADA676" w14:textId="77777777" w:rsidR="00DD2A53" w:rsidRDefault="00267179" w:rsidP="00267179">
      <w:pPr>
        <w:ind w:firstLine="420"/>
        <w:rPr>
          <w:rFonts w:ascii="Cambria Math" w:hAnsi="Cambria Math"/>
          <w:i/>
        </w:rPr>
      </w:pPr>
      <w:r>
        <w:rPr>
          <w:rFonts w:hint="eastAsia"/>
        </w:rPr>
        <w:t>则</w:t>
      </w:r>
    </w:p>
    <w:p w14:paraId="3EF21711" w14:textId="4CA316C7" w:rsidR="00267179" w:rsidRPr="00267179" w:rsidRDefault="00267179" w:rsidP="00267179">
      <w:pPr>
        <w:ind w:firstLine="420"/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z≥0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27D76CAA" w14:textId="79037CE4" w:rsidR="00BA706F" w:rsidRPr="00DD2A53" w:rsidRDefault="00BA706F" w:rsidP="00BA706F">
      <w:pPr>
        <w:pStyle w:val="a6"/>
        <w:numPr>
          <w:ilvl w:val="0"/>
          <w:numId w:val="13"/>
        </w:numPr>
        <w:ind w:firstLineChars="0"/>
        <w:rPr>
          <w:b/>
          <w:bCs/>
        </w:rPr>
      </w:pPr>
      <w:r w:rsidRPr="00DD2A53">
        <w:rPr>
          <w:rFonts w:hint="eastAsia"/>
          <w:b/>
          <w:bCs/>
        </w:rPr>
        <w:lastRenderedPageBreak/>
        <w:t>设随机变量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DD2A53">
        <w:rPr>
          <w:rFonts w:hint="eastAsia"/>
          <w:b/>
          <w:bCs/>
        </w:rPr>
        <w:t>独立同分布，服从参数为</w:t>
      </w:r>
      <m:oMath>
        <m:r>
          <m:rPr>
            <m:sty m:val="bi"/>
          </m:rPr>
          <w:rPr>
            <w:rFonts w:ascii="Cambria Math" w:hAnsi="Cambria Math"/>
          </w:rPr>
          <m:t>λ&gt;0</m:t>
        </m:r>
      </m:oMath>
      <w:r w:rsidRPr="00DD2A53">
        <w:rPr>
          <w:rFonts w:hint="eastAsia"/>
          <w:b/>
          <w:bCs/>
        </w:rPr>
        <w:t>的指数分布。试证明随机变量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~U[0,1]</m:t>
        </m:r>
      </m:oMath>
      <w:r w:rsidRPr="00DD2A53">
        <w:rPr>
          <w:rFonts w:hint="eastAsia"/>
          <w:b/>
          <w:bCs/>
        </w:rPr>
        <w:t>。</w:t>
      </w:r>
    </w:p>
    <w:p w14:paraId="0E681AA8" w14:textId="7B93108A" w:rsidR="00DB6E4E" w:rsidRPr="00D72305" w:rsidRDefault="00DB6E4E" w:rsidP="00DD2A53">
      <w:pPr>
        <w:pStyle w:val="a6"/>
        <w:ind w:left="360" w:firstLineChars="0" w:firstLine="0"/>
      </w:pPr>
      <w:r>
        <w:rPr>
          <w:rFonts w:hint="eastAsia"/>
        </w:rPr>
        <w:t>解：设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，其逆映射为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1-Y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J=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DF075AD" w14:textId="103743F2" w:rsidR="00DB6E4E" w:rsidRDefault="00DB6E4E" w:rsidP="00DB6E4E">
      <w:pPr>
        <w:pStyle w:val="a6"/>
        <w:ind w:left="360" w:firstLineChars="0" w:firstLine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∈[0,1]</m:t>
        </m:r>
      </m:oMath>
      <w:r>
        <w:rPr>
          <w:rFonts w:hint="eastAsia"/>
        </w:rPr>
        <w:t>时，有</w:t>
      </w:r>
    </w:p>
    <w:p w14:paraId="33365536" w14:textId="55083494" w:rsidR="00DB6E4E" w:rsidRPr="00AF5970" w:rsidRDefault="00DB6E4E" w:rsidP="00DB6E4E">
      <w:pPr>
        <w:pStyle w:val="a6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36D5ECE1" w14:textId="5E3223BA" w:rsidR="00AF5970" w:rsidRDefault="00AF5970" w:rsidP="00AF5970">
      <w:pPr>
        <w:ind w:firstLineChars="0" w:firstLine="420"/>
      </w:pPr>
      <w:r>
        <w:rPr>
          <w:rFonts w:hint="eastAsia"/>
        </w:rPr>
        <w:t>则</w:t>
      </w:r>
      <w:r w:rsidR="00062256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∈[0,1]</m:t>
        </m:r>
      </m:oMath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的边缘概率密度函数为</w:t>
      </w:r>
    </w:p>
    <w:p w14:paraId="42C96B8C" w14:textId="3F7EF5AD" w:rsidR="00AF5970" w:rsidRPr="00AF5970" w:rsidRDefault="00AF5970" w:rsidP="00AF5970">
      <w:pPr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</m:oMath>
      </m:oMathPara>
    </w:p>
    <w:p w14:paraId="46202E56" w14:textId="334981F4" w:rsidR="00AF5970" w:rsidRDefault="00AF5970" w:rsidP="00AF5970">
      <w:pPr>
        <w:ind w:firstLineChars="0" w:firstLine="42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>
        <w:rPr>
          <w:rFonts w:hint="eastAsia"/>
        </w:rPr>
        <w:t>，则</w:t>
      </w:r>
    </w:p>
    <w:p w14:paraId="169611DE" w14:textId="0AA7F7B7" w:rsidR="00AF5970" w:rsidRPr="005C5107" w:rsidRDefault="00AF5970" w:rsidP="00AF5970">
      <w:pPr>
        <w:ind w:firstLineChars="0" w:firstLine="420"/>
        <w:rPr>
          <w:i/>
        </w:rPr>
      </w:pPr>
      <m:oMathPara>
        <m:oMath>
          <m:r>
            <w:rPr>
              <w:rFonts w:ascii="Cambria Math" w:hAnsi="Cambria Math" w:hint="eastAsia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=∞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=∞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8C9990" w14:textId="5581320F" w:rsidR="005C5107" w:rsidRPr="00062256" w:rsidRDefault="00062256" w:rsidP="00062256">
      <w:pPr>
        <w:ind w:firstLineChars="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I=</m:t>
          </m:r>
          <m:r>
            <w:rPr>
              <w:rFonts w:ascii="Cambria Math" w:hAnsi="Cambria Math"/>
            </w:rPr>
            <m:t>1</m:t>
          </m:r>
        </m:oMath>
      </m:oMathPara>
    </w:p>
    <w:p w14:paraId="6D3F63FA" w14:textId="77777777" w:rsidR="00062256" w:rsidRDefault="00062256" w:rsidP="00062256">
      <w:pPr>
        <w:ind w:firstLine="420"/>
      </w:pPr>
      <w:r>
        <w:rPr>
          <w:rFonts w:hint="eastAsia"/>
        </w:rPr>
        <w:t>易知当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[0,1]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14:paraId="48326ECA" w14:textId="0A5B3058" w:rsidR="00062256" w:rsidRPr="00062256" w:rsidRDefault="00062256" w:rsidP="00062256">
      <w:pPr>
        <w:ind w:firstLine="420"/>
        <w:rPr>
          <w:rFonts w:hint="eastAsia"/>
          <w:i/>
        </w:rPr>
      </w:pPr>
      <w:r>
        <w:rPr>
          <w:rFonts w:hint="eastAsia"/>
        </w:rPr>
        <w:t>综上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∈[0,1]</m:t>
                </m:r>
              </m:e>
              <m:e>
                <m:r>
                  <w:rPr>
                    <w:rFonts w:ascii="Cambria Math" w:hAnsi="Cambria Math"/>
                  </w:rPr>
                  <m:t>0    otherwise</m:t>
                </m:r>
              </m:e>
            </m:eqArr>
          </m:e>
        </m:d>
      </m:oMath>
      <w:r>
        <w:rPr>
          <w:rFonts w:hint="eastAsia"/>
        </w:rPr>
        <w:t>，即随机变量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~U</m:t>
        </m:r>
        <m:r>
          <w:rPr>
            <w:rFonts w:ascii="Cambria Math" w:hAnsi="Cambria Math"/>
          </w:rPr>
          <m:t>[0,1]</m:t>
        </m:r>
      </m:oMath>
      <w:r>
        <w:rPr>
          <w:rFonts w:hint="eastAsia"/>
        </w:rPr>
        <w:t>。</w:t>
      </w:r>
    </w:p>
    <w:p w14:paraId="7E59BAD4" w14:textId="38714142" w:rsidR="00BA706F" w:rsidRPr="00DD2A53" w:rsidRDefault="00BA706F" w:rsidP="00BA706F">
      <w:pPr>
        <w:pStyle w:val="a6"/>
        <w:numPr>
          <w:ilvl w:val="0"/>
          <w:numId w:val="13"/>
        </w:numPr>
        <w:ind w:firstLineChars="0"/>
        <w:rPr>
          <w:b/>
          <w:bCs/>
        </w:rPr>
      </w:pPr>
      <w:r w:rsidRPr="00DD2A53">
        <w:rPr>
          <w:rFonts w:hint="eastAsia"/>
          <w:b/>
          <w:bCs/>
        </w:rPr>
        <w:t>设随机向量</w:t>
      </w:r>
      <m:oMath>
        <m:r>
          <m:rPr>
            <m:sty m:val="bi"/>
          </m:rPr>
          <w:rPr>
            <w:rFonts w:ascii="Cambria Math" w:hAnsi="Cambria Math"/>
          </w:rPr>
          <m:t>(X,Y)</m:t>
        </m:r>
      </m:oMath>
      <w:r w:rsidRPr="00DD2A53">
        <w:rPr>
          <w:rFonts w:hint="eastAsia"/>
          <w:b/>
          <w:bCs/>
        </w:rPr>
        <w:t>的两个分量相互独立，且均服从标准正态分布</w:t>
      </w:r>
      <m:oMath>
        <m:r>
          <m:rPr>
            <m:sty m:val="bi"/>
          </m:rPr>
          <w:rPr>
            <w:rFonts w:ascii="Cambria Math" w:hAnsi="Cambria Math" w:hint="eastAsia"/>
          </w:rPr>
          <m:t>N(</m:t>
        </m:r>
        <m:r>
          <m:rPr>
            <m:sty m:val="bi"/>
          </m:rPr>
          <w:rPr>
            <w:rFonts w:ascii="Cambria Math" w:hAnsi="Cambria Math"/>
          </w:rPr>
          <m:t>0,1</m:t>
        </m:r>
        <m:r>
          <m:rPr>
            <m:sty m:val="bi"/>
          </m:rPr>
          <w:rPr>
            <w:rFonts w:ascii="Cambria Math" w:hAnsi="Cambria Math" w:hint="eastAsia"/>
          </w:rPr>
          <m:t>)</m:t>
        </m:r>
      </m:oMath>
      <w:r w:rsidRPr="00DD2A53">
        <w:rPr>
          <w:rFonts w:hint="eastAsia"/>
          <w:b/>
          <w:bCs/>
        </w:rPr>
        <w:t>。</w:t>
      </w:r>
    </w:p>
    <w:p w14:paraId="7E7FF68A" w14:textId="156CD21E" w:rsidR="00BA706F" w:rsidRPr="00DD2A53" w:rsidRDefault="00BA706F" w:rsidP="00BA706F">
      <w:pPr>
        <w:pStyle w:val="a6"/>
        <w:numPr>
          <w:ilvl w:val="1"/>
          <w:numId w:val="13"/>
        </w:numPr>
        <w:ind w:firstLineChars="0"/>
        <w:rPr>
          <w:b/>
          <w:bCs/>
        </w:rPr>
      </w:pPr>
      <w:r w:rsidRPr="00DD2A53">
        <w:rPr>
          <w:rFonts w:hint="eastAsia"/>
          <w:b/>
          <w:bCs/>
        </w:rPr>
        <w:t>分别写出随机变量</w:t>
      </w:r>
      <m:oMath>
        <m:r>
          <m:rPr>
            <m:sty m:val="bi"/>
          </m:rPr>
          <w:rPr>
            <w:rFonts w:ascii="Cambria Math" w:hAnsi="Cambria Math"/>
          </w:rPr>
          <m:t>X+Y</m:t>
        </m:r>
      </m:oMath>
      <w:r w:rsidRPr="00DD2A53">
        <w:rPr>
          <w:rFonts w:hint="eastAsia"/>
          <w:b/>
          <w:bCs/>
        </w:rPr>
        <w:t>和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Pr="00DD2A53">
        <w:rPr>
          <w:rFonts w:hint="eastAsia"/>
          <w:b/>
          <w:bCs/>
        </w:rPr>
        <w:t>的分布密度。</w:t>
      </w:r>
    </w:p>
    <w:p w14:paraId="0EF55174" w14:textId="0894A852" w:rsidR="00062256" w:rsidRDefault="00062256" w:rsidP="00062256">
      <w:pPr>
        <w:ind w:firstLine="420"/>
      </w:pPr>
      <w:r>
        <w:rPr>
          <w:rFonts w:hint="eastAsia"/>
        </w:rPr>
        <w:t>解：设</w:t>
      </w:r>
      <m:oMath>
        <m:r>
          <w:rPr>
            <w:rFonts w:ascii="Cambria Math" w:hAnsi="Cambria Math"/>
          </w:rPr>
          <m:t>U=X+Y</m:t>
        </m:r>
      </m:oMath>
      <w:r>
        <w:rPr>
          <w:rFonts w:hint="eastAsia"/>
        </w:rPr>
        <w:t>，由卷积公式有</w:t>
      </w:r>
    </w:p>
    <w:p w14:paraId="4A09F7B4" w14:textId="4DF6C065" w:rsidR="00062256" w:rsidRPr="0001398C" w:rsidRDefault="00062256" w:rsidP="00062256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11F4D8F1" w14:textId="045A37BF" w:rsidR="0001398C" w:rsidRDefault="0001398C" w:rsidP="00062256">
      <w:pPr>
        <w:ind w:firstLine="420"/>
      </w:pPr>
      <w:r>
        <w:rPr>
          <w:rFonts w:hint="eastAsia"/>
        </w:rPr>
        <w:t>即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~N(0,2)</m:t>
        </m:r>
      </m:oMath>
      <w:r>
        <w:rPr>
          <w:rFonts w:hint="eastAsia"/>
        </w:rPr>
        <w:t>。</w:t>
      </w:r>
    </w:p>
    <w:p w14:paraId="643ADEF8" w14:textId="5840C496" w:rsidR="0001398C" w:rsidRPr="0001398C" w:rsidRDefault="0001398C" w:rsidP="00DD2A53">
      <w:pPr>
        <w:ind w:firstLine="420"/>
        <w:rPr>
          <w:rFonts w:hint="eastAsia"/>
        </w:rPr>
      </w:pPr>
      <w:r>
        <w:rPr>
          <w:rFonts w:hint="eastAsia"/>
        </w:rPr>
        <w:t>同理可证，</w:t>
      </w:r>
      <m:oMath>
        <m:r>
          <w:rPr>
            <w:rFonts w:ascii="Cambria Math" w:hAnsi="Cambria Math" w:hint="eastAsia"/>
          </w:rPr>
          <m:t>V=X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~U(0,2)</m:t>
        </m:r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</w:p>
    <w:p w14:paraId="057C57C2" w14:textId="5E9E44A6" w:rsidR="00BA706F" w:rsidRPr="00DD2A53" w:rsidRDefault="00BA706F" w:rsidP="00BA706F">
      <w:pPr>
        <w:pStyle w:val="a6"/>
        <w:numPr>
          <w:ilvl w:val="1"/>
          <w:numId w:val="13"/>
        </w:numPr>
        <w:ind w:firstLineChars="0"/>
        <w:rPr>
          <w:b/>
          <w:bCs/>
        </w:rPr>
      </w:pPr>
      <w:r w:rsidRPr="00DD2A53">
        <w:rPr>
          <w:rFonts w:hint="eastAsia"/>
          <w:b/>
          <w:bCs/>
        </w:rPr>
        <w:t>试问：</w:t>
      </w:r>
      <m:oMath>
        <m:r>
          <m:rPr>
            <m:sty m:val="bi"/>
          </m:rPr>
          <w:rPr>
            <w:rFonts w:ascii="Cambria Math" w:hAnsi="Cambria Math" w:hint="eastAsia"/>
          </w:rPr>
          <m:t>X+Y</m:t>
        </m:r>
      </m:oMath>
      <w:r w:rsidRPr="00DD2A53">
        <w:rPr>
          <w:rFonts w:hint="eastAsia"/>
          <w:b/>
          <w:bCs/>
        </w:rPr>
        <w:t>与</w:t>
      </w:r>
      <m:oMath>
        <m:r>
          <m:rPr>
            <m:sty m:val="bi"/>
          </m:rPr>
          <w:rPr>
            <w:rFonts w:ascii="Cambria Math" w:hAnsi="Cambria Math"/>
          </w:rPr>
          <m:t>X-Y</m:t>
        </m:r>
      </m:oMath>
      <w:r w:rsidRPr="00DD2A53">
        <w:rPr>
          <w:rFonts w:hint="eastAsia"/>
          <w:b/>
          <w:bCs/>
        </w:rPr>
        <w:t>是否独立？说明理由。</w:t>
      </w:r>
    </w:p>
    <w:p w14:paraId="2D7F748C" w14:textId="6298F43A" w:rsidR="0001398C" w:rsidRPr="0001398C" w:rsidRDefault="0001398C" w:rsidP="00DD2A53">
      <w:pPr>
        <w:ind w:left="420" w:firstLineChars="0" w:firstLine="0"/>
      </w:pPr>
      <w:r>
        <w:rPr>
          <w:rFonts w:hint="eastAsia"/>
        </w:rPr>
        <w:t>解：设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U=X+Y</m:t>
                </m:r>
              </m:e>
              <m:e>
                <m:r>
                  <w:rPr>
                    <w:rFonts w:ascii="Cambria Math" w:hAnsi="Cambria Math" w:hint="eastAsia"/>
                  </w:rPr>
                  <m:t>V=X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</m:t>
                </m:r>
              </m:e>
            </m:eqArr>
          </m:e>
        </m:d>
      </m:oMath>
      <w:r>
        <w:rPr>
          <w:rFonts w:hint="eastAsia"/>
        </w:rPr>
        <w:t>，其逆映射为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eqArr>
          </m:e>
        </m:d>
      </m:oMath>
      <w:r w:rsidR="00DD2A53"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J=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6EE5DBF" w14:textId="3EFC9683" w:rsidR="0001398C" w:rsidRDefault="0001398C" w:rsidP="0001398C">
      <w:pPr>
        <w:ind w:left="420" w:firstLineChars="0" w:firstLine="0"/>
      </w:pPr>
      <w:r>
        <w:rPr>
          <w:rFonts w:hint="eastAsia"/>
        </w:rPr>
        <w:t>随机变量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eastAsia"/>
        </w:rPr>
        <w:t>联合概率密度函数为</w:t>
      </w:r>
    </w:p>
    <w:p w14:paraId="7B26EAAA" w14:textId="137FC21C" w:rsidR="0001398C" w:rsidRPr="0001398C" w:rsidRDefault="0001398C" w:rsidP="0001398C">
      <w:pPr>
        <w:ind w:left="42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27466EA3" w14:textId="76A7CD58" w:rsidR="0001398C" w:rsidRPr="0001398C" w:rsidRDefault="0001398C" w:rsidP="0001398C">
      <w:pPr>
        <w:ind w:firstLine="420"/>
        <w:rPr>
          <w:rFonts w:hint="eastAsia"/>
          <w:i/>
        </w:rPr>
      </w:pPr>
      <w:r>
        <w:rPr>
          <w:rFonts w:hint="eastAsia"/>
        </w:rPr>
        <w:t>故随机变量</w:t>
      </w:r>
      <m:oMath>
        <m:r>
          <w:rPr>
            <w:rFonts w:ascii="Cambria Math" w:hAnsi="Cambria Math"/>
          </w:rPr>
          <m:t>X+Y,X-Y</m:t>
        </m:r>
      </m:oMath>
      <w:r>
        <w:rPr>
          <w:rFonts w:hint="eastAsia"/>
        </w:rPr>
        <w:t>独立。</w:t>
      </w:r>
    </w:p>
    <w:sectPr w:rsidR="0001398C" w:rsidRPr="00013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8007" w14:textId="77777777" w:rsidR="009C12BB" w:rsidRDefault="009C12BB" w:rsidP="005733FE">
      <w:pPr>
        <w:spacing w:after="240"/>
        <w:ind w:firstLine="420"/>
      </w:pPr>
      <w:r>
        <w:separator/>
      </w:r>
    </w:p>
  </w:endnote>
  <w:endnote w:type="continuationSeparator" w:id="0">
    <w:p w14:paraId="5E5BEC8E" w14:textId="77777777" w:rsidR="009C12BB" w:rsidRDefault="009C12BB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93E4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9DCA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D1C4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5ABF" w14:textId="77777777" w:rsidR="009C12BB" w:rsidRDefault="009C12BB" w:rsidP="005733FE">
      <w:pPr>
        <w:spacing w:after="240"/>
        <w:ind w:firstLine="420"/>
      </w:pPr>
      <w:r>
        <w:separator/>
      </w:r>
    </w:p>
  </w:footnote>
  <w:footnote w:type="continuationSeparator" w:id="0">
    <w:p w14:paraId="561422B8" w14:textId="77777777" w:rsidR="009C12BB" w:rsidRDefault="009C12BB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71CAE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F774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3419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3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73C6949"/>
    <w:multiLevelType w:val="hybridMultilevel"/>
    <w:tmpl w:val="50AE82C8"/>
    <w:lvl w:ilvl="0" w:tplc="A3CC5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0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A7"/>
    <w:rsid w:val="0001398C"/>
    <w:rsid w:val="000170E9"/>
    <w:rsid w:val="00042AB2"/>
    <w:rsid w:val="00062256"/>
    <w:rsid w:val="00097A21"/>
    <w:rsid w:val="00186793"/>
    <w:rsid w:val="001B001A"/>
    <w:rsid w:val="00267179"/>
    <w:rsid w:val="002F42B4"/>
    <w:rsid w:val="00301E6B"/>
    <w:rsid w:val="00305E6E"/>
    <w:rsid w:val="00345AC6"/>
    <w:rsid w:val="00414C06"/>
    <w:rsid w:val="00430E5E"/>
    <w:rsid w:val="004F4C3D"/>
    <w:rsid w:val="0051477A"/>
    <w:rsid w:val="00520A5F"/>
    <w:rsid w:val="005733FE"/>
    <w:rsid w:val="005C5107"/>
    <w:rsid w:val="005E64BA"/>
    <w:rsid w:val="00644A65"/>
    <w:rsid w:val="00692DDD"/>
    <w:rsid w:val="006A2B5D"/>
    <w:rsid w:val="00712D82"/>
    <w:rsid w:val="0072480F"/>
    <w:rsid w:val="00730D9E"/>
    <w:rsid w:val="007C3F22"/>
    <w:rsid w:val="007D128A"/>
    <w:rsid w:val="00842233"/>
    <w:rsid w:val="008D7803"/>
    <w:rsid w:val="00983F2E"/>
    <w:rsid w:val="009C12BB"/>
    <w:rsid w:val="009E1424"/>
    <w:rsid w:val="009F65B3"/>
    <w:rsid w:val="00A45DE0"/>
    <w:rsid w:val="00A517A7"/>
    <w:rsid w:val="00A63FF5"/>
    <w:rsid w:val="00A74C17"/>
    <w:rsid w:val="00AA4591"/>
    <w:rsid w:val="00AF5970"/>
    <w:rsid w:val="00B360CE"/>
    <w:rsid w:val="00B47B0D"/>
    <w:rsid w:val="00B5130C"/>
    <w:rsid w:val="00B911A0"/>
    <w:rsid w:val="00BA706F"/>
    <w:rsid w:val="00BA7F6E"/>
    <w:rsid w:val="00C4630A"/>
    <w:rsid w:val="00C6746D"/>
    <w:rsid w:val="00D34230"/>
    <w:rsid w:val="00D72305"/>
    <w:rsid w:val="00D83C3D"/>
    <w:rsid w:val="00DB6E4E"/>
    <w:rsid w:val="00DB7A60"/>
    <w:rsid w:val="00DD2A53"/>
    <w:rsid w:val="00E10C09"/>
    <w:rsid w:val="00E23BAE"/>
    <w:rsid w:val="00ED381A"/>
    <w:rsid w:val="00FD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5135E"/>
  <w15:chartTrackingRefBased/>
  <w15:docId w15:val="{842CC6A2-D6C4-4111-BBD0-D1CD794C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E4E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  <w:style w:type="table" w:styleId="ad">
    <w:name w:val="Table Grid"/>
    <w:basedOn w:val="a1"/>
    <w:uiPriority w:val="39"/>
    <w:rsid w:val="00DB6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DB6E4E"/>
    <w:pPr>
      <w:ind w:firstLineChars="0" w:firstLine="0"/>
      <w:jc w:val="both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25968;&#20540;&#20998;&#26512;&#31532;1&#27425;&#22823;&#20316;&#1999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数值分析第1次大作业报告.dotx</Template>
  <TotalTime>149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1</cp:revision>
  <dcterms:created xsi:type="dcterms:W3CDTF">2021-09-13T00:47:00Z</dcterms:created>
  <dcterms:modified xsi:type="dcterms:W3CDTF">2021-09-13T03:21:00Z</dcterms:modified>
</cp:coreProperties>
</file>