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491B" w14:textId="3EC00F5F" w:rsidR="003728AC" w:rsidRDefault="003728AC" w:rsidP="003728AC">
      <w:pPr>
        <w:pStyle w:val="1"/>
        <w:ind w:firstLine="643"/>
      </w:pPr>
      <w:r>
        <w:rPr>
          <w:rFonts w:hint="eastAsia"/>
        </w:rPr>
        <w:t>随机过程第</w:t>
      </w:r>
      <w:r w:rsidR="008B5FB8">
        <w:t>10</w:t>
      </w:r>
      <w:r>
        <w:rPr>
          <w:rFonts w:hint="eastAsia"/>
        </w:rPr>
        <w:t>周作业</w:t>
      </w:r>
    </w:p>
    <w:p w14:paraId="02AE35C1" w14:textId="77777777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</w:p>
    <w:p w14:paraId="301E63AE" w14:textId="77777777" w:rsidR="008B5FB8" w:rsidRPr="008B5FB8" w:rsidRDefault="008B5FB8" w:rsidP="008B5FB8">
      <w:pPr>
        <w:pStyle w:val="a6"/>
        <w:numPr>
          <w:ilvl w:val="0"/>
          <w:numId w:val="14"/>
        </w:numPr>
        <w:spacing w:after="240"/>
        <w:ind w:firstLineChars="0"/>
      </w:pPr>
      <w:r>
        <w:t>在一个线性生灭过程中</w:t>
      </w:r>
      <w:r>
        <w:t xml:space="preserve">, </w:t>
      </w:r>
      <w:r>
        <w:t>假定人口中每个人在间隔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内以概率</w:t>
      </w:r>
      <w:r>
        <w:t xml:space="preserve">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生一个儿女</w:t>
      </w:r>
      <w:r>
        <w:t xml:space="preserve">, </w:t>
      </w:r>
      <w:r>
        <w:t>假定这些人是统计独立的</w:t>
      </w:r>
      <w:r>
        <w:t xml:space="preserve">, </w:t>
      </w:r>
      <w:r>
        <w:t>则如果在时刻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t>人口中有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>个人</w:t>
      </w:r>
      <w:r>
        <w:t xml:space="preserve">, </w:t>
      </w:r>
      <w:r>
        <w:t>在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中出生的概率是</w:t>
      </w:r>
      <w:r>
        <w:t xml:space="preserve"> </w:t>
      </w:r>
      <m:oMath>
        <m:r>
          <w:rPr>
            <w:rFonts w:ascii="Cambria Math" w:hAnsi="Cambria Math"/>
          </w:rPr>
          <m:t>nλ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。同样地</w:t>
      </w:r>
      <w:r>
        <w:t xml:space="preserve">, </w:t>
      </w:r>
      <w:r>
        <w:t>如果在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内一个人死亡的</w:t>
      </w:r>
      <w:r>
        <w:t xml:space="preserve"> </w:t>
      </w:r>
      <w:r>
        <w:t>概率是</w:t>
      </w:r>
      <w:r>
        <w:t xml:space="preserve">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w:r>
        <w:t>则如果在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t>时刻有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>个人活着</w:t>
      </w:r>
      <w:r>
        <w:t xml:space="preserve">, </w:t>
      </w:r>
      <w:r>
        <w:t>在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内死亡的概率是</w:t>
      </w:r>
      <w:r>
        <w:t xml:space="preserve"> </w:t>
      </w:r>
      <m:oMath>
        <m:r>
          <w:rPr>
            <w:rFonts w:ascii="Cambria Math" w:hAnsi="Cambria Math"/>
          </w:rPr>
          <m:t>nμ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表示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t>时刻人口的数目</w:t>
      </w:r>
      <w:r>
        <w:t xml:space="preserve">, </w:t>
      </w:r>
      <w:r>
        <w:t>且已知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(0)=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w:r>
        <w:t>则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是一马氏过</w:t>
      </w:r>
      <w:r>
        <w:t xml:space="preserve"> </w:t>
      </w:r>
      <w:r>
        <w:t>程。</w:t>
      </w:r>
    </w:p>
    <w:p w14:paraId="757027F2" w14:textId="391D3407" w:rsidR="008B5FB8" w:rsidRDefault="008B5FB8" w:rsidP="008B5FB8">
      <w:pPr>
        <w:pStyle w:val="a6"/>
        <w:numPr>
          <w:ilvl w:val="1"/>
          <w:numId w:val="14"/>
        </w:numPr>
        <w:spacing w:after="240"/>
        <w:ind w:firstLineChars="0"/>
      </w:pPr>
      <w:r>
        <w:t>试写出过程的状态空间及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>矩阵</w:t>
      </w:r>
      <w:r>
        <w:t xml:space="preserve">, </w:t>
      </w:r>
      <w:r>
        <w:t>求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  <w:r>
        <w:t>满足的微分方程</w:t>
      </w:r>
      <w:r>
        <w:t>;</w:t>
      </w:r>
    </w:p>
    <w:p w14:paraId="3061B1A8" w14:textId="7E0FB1C3" w:rsidR="000E2DE1" w:rsidRDefault="000E2DE1" w:rsidP="003006E3">
      <w:pPr>
        <w:spacing w:after="240"/>
        <w:ind w:left="420" w:firstLineChars="0" w:firstLine="0"/>
      </w:pPr>
      <w:r>
        <w:rPr>
          <w:rFonts w:hint="eastAsia"/>
        </w:rPr>
        <w:t>答：这个马氏过程的状态空间为</w:t>
      </w:r>
      <m:oMath>
        <m:r>
          <w:rPr>
            <w:rFonts w:ascii="Cambria Math" w:hAnsi="Cambria Math" w:hint="eastAsia"/>
          </w:rPr>
          <m:t>S={</m:t>
        </m:r>
        <m:r>
          <w:rPr>
            <w:rFonts w:ascii="Cambria Math" w:hAnsi="Cambria Math"/>
          </w:rPr>
          <m:t>0,1,2,3,…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Q</w:t>
      </w:r>
      <w:r>
        <w:rPr>
          <w:rFonts w:hint="eastAsia"/>
        </w:rPr>
        <w:t>矩阵如下</w:t>
      </w:r>
    </w:p>
    <w:p w14:paraId="4CDDA525" w14:textId="19F56947" w:rsidR="000E2DE1" w:rsidRDefault="003006E3" w:rsidP="000E2DE1">
      <w:pPr>
        <w:spacing w:after="240"/>
        <w:ind w:left="42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λ+μ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λ+μ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λ+μ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14:paraId="42AB72A0" w14:textId="4B50696A" w:rsidR="008B5FB8" w:rsidRDefault="008B5FB8" w:rsidP="008B5FB8">
      <w:pPr>
        <w:pStyle w:val="a6"/>
        <w:numPr>
          <w:ilvl w:val="1"/>
          <w:numId w:val="14"/>
        </w:numPr>
        <w:spacing w:after="240"/>
        <w:ind w:firstLineChars="0"/>
      </w:pPr>
      <w:r>
        <w:t>试导出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)}</m:t>
        </m:r>
      </m:oMath>
      <w:r>
        <w:t xml:space="preserve"> </w:t>
      </w:r>
      <w:r>
        <w:t>满足的微分方程</w:t>
      </w:r>
      <w:r>
        <w:t>;</w:t>
      </w:r>
    </w:p>
    <w:p w14:paraId="66E8F3DA" w14:textId="72B984BD" w:rsidR="003006E3" w:rsidRDefault="003006E3" w:rsidP="003006E3">
      <w:pPr>
        <w:spacing w:after="240"/>
        <w:ind w:left="420" w:firstLineChars="0" w:firstLine="0"/>
      </w:pPr>
      <w:r>
        <w:rPr>
          <w:rFonts w:hint="eastAsia"/>
        </w:rPr>
        <w:t>答：根据讲义，</w:t>
      </w:r>
    </w:p>
    <w:p w14:paraId="52262C90" w14:textId="41AF573E" w:rsidR="003006E3" w:rsidRPr="003006E3" w:rsidRDefault="003006E3" w:rsidP="003006E3">
      <w:pPr>
        <w:spacing w:after="240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λ-μ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EB2AAE7" w14:textId="1ACBFC17" w:rsidR="003006E3" w:rsidRDefault="003006E3" w:rsidP="003006E3">
      <w:pPr>
        <w:spacing w:after="240"/>
        <w:ind w:left="420" w:firstLineChars="0" w:firstLine="0"/>
        <w:rPr>
          <w:rFonts w:hint="eastAsia"/>
        </w:rPr>
      </w:pPr>
      <w:r>
        <w:t xml:space="preserve">   </w:t>
      </w:r>
      <w:r>
        <w:rPr>
          <w:rFonts w:hint="eastAsia"/>
        </w:rPr>
        <w:t>初始条件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07282B4" w14:textId="6B7728FE" w:rsidR="008B5FB8" w:rsidRDefault="008B5FB8" w:rsidP="008B5FB8">
      <w:pPr>
        <w:pStyle w:val="a6"/>
        <w:numPr>
          <w:ilvl w:val="1"/>
          <w:numId w:val="14"/>
        </w:numPr>
        <w:spacing w:after="240"/>
        <w:ind w:firstLineChars="0"/>
      </w:pPr>
      <w:r>
        <w:t>求解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。</w:t>
      </w:r>
    </w:p>
    <w:p w14:paraId="556C957A" w14:textId="144E497F" w:rsidR="003006E3" w:rsidRDefault="003006E3" w:rsidP="003006E3">
      <w:pPr>
        <w:spacing w:after="240"/>
        <w:ind w:left="420" w:firstLineChars="0" w:firstLine="0"/>
        <w:rPr>
          <w:rFonts w:hint="eastAsia"/>
        </w:rPr>
      </w:pPr>
      <w:r>
        <w:rPr>
          <w:rFonts w:hint="eastAsia"/>
        </w:rPr>
        <w:t>答：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(λ-u)t</m:t>
            </m:r>
          </m:sup>
        </m:sSup>
        <m:r>
          <w:rPr>
            <w:rFonts w:ascii="Cambria Math" w:hAnsi="Cambria Math"/>
          </w:rPr>
          <m:t>,t≥0</m:t>
        </m:r>
      </m:oMath>
    </w:p>
    <w:p w14:paraId="5A31A13E" w14:textId="75612C4D" w:rsidR="008B5FB8" w:rsidRDefault="008B5FB8" w:rsidP="008B5FB8">
      <w:pPr>
        <w:pStyle w:val="a6"/>
        <w:numPr>
          <w:ilvl w:val="0"/>
          <w:numId w:val="14"/>
        </w:numPr>
        <w:spacing w:after="240"/>
        <w:ind w:firstLineChars="0"/>
      </w:pPr>
      <w:r>
        <w:t>一条电路供给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</w:t>
      </w:r>
      <w:proofErr w:type="gramStart"/>
      <w:r>
        <w:t>个</w:t>
      </w:r>
      <w:proofErr w:type="gramEnd"/>
      <w:r w:rsidR="003006E3">
        <w:rPr>
          <w:rFonts w:hint="eastAsia"/>
        </w:rPr>
        <w:t>焊</w:t>
      </w:r>
      <w:r>
        <w:t>工用电</w:t>
      </w:r>
      <w:r>
        <w:t xml:space="preserve">, </w:t>
      </w:r>
      <w:r>
        <w:t>每个焊工均是间断地用电。现假设</w:t>
      </w:r>
      <w:r>
        <w:t xml:space="preserve"> (1) </w:t>
      </w:r>
      <w:r>
        <w:t>若</w:t>
      </w:r>
      <w:proofErr w:type="gramStart"/>
      <w:r>
        <w:t>一</w:t>
      </w:r>
      <w:proofErr w:type="gramEnd"/>
      <w:r>
        <w:t>焊工在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t>时刻用电</w:t>
      </w:r>
      <w:r>
        <w:t xml:space="preserve">, </w:t>
      </w:r>
      <w:r>
        <w:t>而在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内停止用电的概率为</w:t>
      </w:r>
      <w:r>
        <w:t xml:space="preserve">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; (2) </w:t>
      </w:r>
      <w:r>
        <w:t>若</w:t>
      </w:r>
      <w:proofErr w:type="gramStart"/>
      <w:r>
        <w:t>一</w:t>
      </w:r>
      <w:proofErr w:type="gramEnd"/>
      <w:r>
        <w:t>焊工在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t>时刻</w:t>
      </w:r>
      <w:r>
        <w:t xml:space="preserve"> </w:t>
      </w:r>
      <w:r>
        <w:t>没有用电</w:t>
      </w:r>
      <w:r>
        <w:t xml:space="preserve">, </w:t>
      </w:r>
      <w:r>
        <w:t>而在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内用电的概率为</w:t>
      </w:r>
      <w:r>
        <w:t xml:space="preserve">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。每一焊工的工作情况是相互</w:t>
      </w:r>
      <w:r>
        <w:t xml:space="preserve"> </w:t>
      </w:r>
      <w:r>
        <w:t>独立的。设</w:t>
      </w:r>
      <w:r>
        <w:t xml:space="preserve"> </w:t>
      </w:r>
      <m:oMath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表示在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t>时刻正在用电的焊工数。</w:t>
      </w:r>
    </w:p>
    <w:p w14:paraId="754CC009" w14:textId="2BED6E20" w:rsidR="008B5FB8" w:rsidRDefault="008B5FB8" w:rsidP="008B5FB8">
      <w:pPr>
        <w:pStyle w:val="a6"/>
        <w:numPr>
          <w:ilvl w:val="1"/>
          <w:numId w:val="14"/>
        </w:numPr>
        <w:spacing w:after="240"/>
        <w:ind w:firstLineChars="0"/>
      </w:pPr>
      <w:r>
        <w:t>试写出此过程的状态空间及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>矩阵</w:t>
      </w:r>
      <w:r>
        <w:t>;</w:t>
      </w:r>
    </w:p>
    <w:p w14:paraId="4EA687AF" w14:textId="4E646E05" w:rsidR="003006E3" w:rsidRDefault="003006E3" w:rsidP="003006E3">
      <w:pPr>
        <w:pStyle w:val="a6"/>
        <w:spacing w:after="240"/>
        <w:ind w:left="840" w:firstLineChars="0" w:firstLine="0"/>
      </w:pPr>
      <w:r>
        <w:rPr>
          <w:rFonts w:hint="eastAsia"/>
        </w:rPr>
        <w:t>答：状态空间为</w:t>
      </w:r>
      <m:oMath>
        <m:r>
          <w:rPr>
            <w:rFonts w:ascii="Cambria Math" w:hAnsi="Cambria Math" w:hint="eastAsia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0,1,2…,m</m:t>
            </m:r>
          </m:e>
        </m:d>
      </m:oMath>
      <w:r>
        <w:rPr>
          <w:rFonts w:hint="eastAsia"/>
        </w:rPr>
        <w:t>,</w:t>
      </w:r>
      <w:r>
        <w:t>Q</w:t>
      </w:r>
      <w:r>
        <w:rPr>
          <w:rFonts w:hint="eastAsia"/>
        </w:rPr>
        <w:t>矩阵为</w:t>
      </w:r>
    </w:p>
    <w:p w14:paraId="7DDD93D9" w14:textId="367A021C" w:rsidR="003006E3" w:rsidRDefault="003006E3" w:rsidP="003006E3">
      <w:pPr>
        <w:pStyle w:val="a6"/>
        <w:spacing w:after="240"/>
        <w:ind w:left="84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-mλ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(m-1)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mμ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-mμ</m:t>
                    </m:r>
                  </m:e>
                </m:mr>
              </m:m>
            </m:e>
          </m:d>
        </m:oMath>
      </m:oMathPara>
    </w:p>
    <w:p w14:paraId="507A0CAF" w14:textId="3014DBB1" w:rsidR="008B5FB8" w:rsidRDefault="008B5FB8" w:rsidP="008B5FB8">
      <w:pPr>
        <w:pStyle w:val="a6"/>
        <w:numPr>
          <w:ilvl w:val="1"/>
          <w:numId w:val="14"/>
        </w:numPr>
        <w:spacing w:after="240"/>
        <w:ind w:firstLineChars="0"/>
      </w:pPr>
      <w:r>
        <w:t>设</w:t>
      </w:r>
      <w:r>
        <w:t xml:space="preserve"> </w:t>
      </w:r>
      <m:oMath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(0)=0</m:t>
        </m:r>
      </m:oMath>
      <w:r>
        <w:t xml:space="preserve">, </w:t>
      </w:r>
      <w:r>
        <w:t>写出福克</w:t>
      </w:r>
      <w:proofErr w:type="gramStart"/>
      <w:r>
        <w:t>一</w:t>
      </w:r>
      <w:proofErr w:type="gramEnd"/>
      <w:r>
        <w:t>普朗克方程</w:t>
      </w:r>
      <w:r>
        <w:t>;</w:t>
      </w:r>
    </w:p>
    <w:p w14:paraId="6D800F50" w14:textId="03639759" w:rsidR="00AE45C7" w:rsidRDefault="00AE45C7" w:rsidP="00AE45C7">
      <w:pPr>
        <w:spacing w:after="240"/>
        <w:ind w:firstLineChars="95" w:firstLine="199"/>
      </w:pPr>
      <w:r>
        <w:rPr>
          <w:rFonts w:hint="eastAsia"/>
        </w:rPr>
        <w:lastRenderedPageBreak/>
        <w:t>答：</w:t>
      </w:r>
      <w:r>
        <w:t>令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64D851FE" w14:textId="77777777" w:rsidR="00AE45C7" w:rsidRDefault="00AE45C7" w:rsidP="00AE45C7">
      <w:pPr>
        <w:spacing w:after="240"/>
        <w:ind w:firstLine="42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(0)=(1,0,0,⋯,0)</m:t>
          </m:r>
        </m:oMath>
      </m:oMathPara>
    </w:p>
    <w:p w14:paraId="59CE66B2" w14:textId="108AF461" w:rsidR="00AE45C7" w:rsidRDefault="00AE45C7" w:rsidP="00AE45C7">
      <w:pPr>
        <w:spacing w:after="240"/>
        <w:ind w:firstLine="420"/>
      </w:pPr>
      <w:r>
        <w:t>福克</w:t>
      </w:r>
      <w:r>
        <w:rPr>
          <w:rFonts w:hint="eastAsia"/>
        </w:rPr>
        <w:t>-</w:t>
      </w:r>
      <w:r>
        <w:t>普朗克方程</w:t>
      </w:r>
      <w:r>
        <w:rPr>
          <w:rFonts w:hint="eastAsia"/>
        </w:rPr>
        <w:t>如下</w:t>
      </w:r>
      <w:r>
        <w:t>:</w:t>
      </w:r>
    </w:p>
    <w:p w14:paraId="66FB1473" w14:textId="10AF8D41" w:rsidR="00AE45C7" w:rsidRPr="00AE45C7" w:rsidRDefault="00AE45C7" w:rsidP="00AE45C7">
      <w:pPr>
        <w:spacing w:after="240"/>
        <w:ind w:firstLine="42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(0)=(1,0,0,⋯,0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1×(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sub>
                    </m:sSub>
                  </m:e>
                </m:mr>
              </m:m>
            </m:e>
          </m:d>
        </m:oMath>
      </m:oMathPara>
    </w:p>
    <w:p w14:paraId="32AEFAB4" w14:textId="77777777" w:rsidR="00AE45C7" w:rsidRDefault="008B5FB8" w:rsidP="00AE45C7">
      <w:pPr>
        <w:pStyle w:val="a6"/>
        <w:numPr>
          <w:ilvl w:val="1"/>
          <w:numId w:val="14"/>
        </w:numPr>
        <w:spacing w:after="240"/>
        <w:ind w:firstLineChars="0"/>
      </w:pPr>
      <w:r>
        <w:t>当</w:t>
      </w:r>
      <w:r>
        <w:t xml:space="preserve">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→+∞</m:t>
        </m:r>
      </m:oMath>
      <w:r>
        <w:t xml:space="preserve"> </w:t>
      </w:r>
      <w:r>
        <w:t>时</w:t>
      </w:r>
      <w:r>
        <w:t xml:space="preserve">, </w:t>
      </w:r>
      <w:r>
        <w:t>求极限分布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t>。</w:t>
      </w:r>
    </w:p>
    <w:p w14:paraId="4D1B7981" w14:textId="3366CB39" w:rsidR="00AE45C7" w:rsidRDefault="00AE45C7" w:rsidP="00AE45C7">
      <w:pPr>
        <w:spacing w:after="240"/>
        <w:ind w:left="420" w:firstLineChars="0" w:firstLine="0"/>
      </w:pPr>
      <w:r>
        <w:rPr>
          <w:rFonts w:hint="eastAsia"/>
        </w:rPr>
        <w:t>答：</w:t>
      </w:r>
      <w:r>
        <w:t>画出状态</w:t>
      </w:r>
      <w:proofErr w:type="gramStart"/>
      <w:r>
        <w:t>转移率图</w:t>
      </w:r>
      <w:proofErr w:type="gramEnd"/>
      <w:r>
        <w:t xml:space="preserve">, </w:t>
      </w:r>
      <w:r>
        <w:t>可得</w:t>
      </w:r>
      <w:r>
        <w:t xml:space="preserve">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t xml:space="preserve"> </w:t>
      </w:r>
      <w:r>
        <w:t>时的平衡方程</w:t>
      </w:r>
      <w:r w:rsidRPr="00AE45C7">
        <w:rPr>
          <w:rFonts w:ascii="Cambria Math" w:hAnsi="Cambria Math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mλ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[(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-1)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mλ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[(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nμ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+1)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+1)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mμ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321125CD" w14:textId="77777777" w:rsidR="00AE45C7" w:rsidRDefault="00AE45C7" w:rsidP="00AE45C7">
      <w:pPr>
        <w:spacing w:after="240"/>
        <w:ind w:firstLine="420"/>
      </w:pPr>
      <w:r>
        <w:t>由此可得</w:t>
      </w:r>
      <w:r>
        <w:t>:</w:t>
      </w:r>
    </w:p>
    <w:p w14:paraId="56E3FE71" w14:textId="77777777" w:rsidR="00AE45C7" w:rsidRDefault="00AE45C7" w:rsidP="00AE45C7">
      <w:pPr>
        <w:spacing w:after="240"/>
        <w:ind w:firstLine="4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  <m:r>
                  <w:rPr>
                    <w:rFonts w:ascii="Cambria Math" w:hAnsi="Cambria Math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  <m:r>
                  <w:rPr>
                    <w:rFonts w:ascii="Cambria Math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nμ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=⋯=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mλ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03A50E25" w14:textId="77777777" w:rsidR="00AE45C7" w:rsidRDefault="00AE45C7" w:rsidP="00AE45C7">
      <w:pPr>
        <w:spacing w:after="240"/>
        <w:ind w:firstLine="420"/>
      </w:pPr>
      <w:r>
        <w:t>即有</w:t>
      </w:r>
      <w:r>
        <w:t>:</w:t>
      </w:r>
    </w:p>
    <w:p w14:paraId="6E1C53CA" w14:textId="77777777" w:rsidR="00AE45C7" w:rsidRDefault="00AE45C7" w:rsidP="00AE45C7">
      <w:pPr>
        <w:spacing w:after="240"/>
        <w:ind w:firstLine="4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  <m:r>
                  <w:rPr>
                    <w:rFonts w:ascii="Cambria Math" w:hAnsi="Cambria Math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=0,1,2,⋯,</m:t>
                </m:r>
                <m:r>
                  <w:rPr>
                    <w:rFonts w:ascii="Cambria Math" w:hAnsi="Cambria Math"/>
                  </w:rPr>
                  <m:t>m</m:t>
                </m:r>
              </m:e>
            </m:mr>
          </m:m>
        </m:oMath>
      </m:oMathPara>
    </w:p>
    <w:p w14:paraId="4FC76EFB" w14:textId="77777777" w:rsidR="00AE45C7" w:rsidRDefault="00AE45C7" w:rsidP="00AE45C7">
      <w:pPr>
        <w:spacing w:after="240"/>
        <w:ind w:firstLine="420"/>
      </w:pPr>
      <w:r>
        <w:t>由</w:t>
      </w:r>
      <w:proofErr w:type="gramStart"/>
      <w:r>
        <w:t>戌</w:t>
      </w:r>
      <w:proofErr w:type="gramEnd"/>
      <w:r>
        <w:t>可以求得</w:t>
      </w:r>
      <w:r>
        <w:t>:</w:t>
      </w:r>
    </w:p>
    <w:p w14:paraId="30F9841A" w14:textId="77777777" w:rsidR="00AE45C7" w:rsidRDefault="00AE45C7" w:rsidP="00AE45C7">
      <w:pPr>
        <w:spacing w:after="240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⋯⋯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=0,1,⋯,</m:t>
          </m:r>
          <m:r>
            <w:rPr>
              <w:rFonts w:ascii="Cambria Math" w:hAnsi="Cambria Math"/>
            </w:rPr>
            <m:t>m</m:t>
          </m:r>
        </m:oMath>
      </m:oMathPara>
    </w:p>
    <w:p w14:paraId="1D5C789A" w14:textId="465FAD88" w:rsidR="007C4E5F" w:rsidRPr="00AE45C7" w:rsidRDefault="00AE45C7" w:rsidP="00AE45C7">
      <w:pPr>
        <w:spacing w:after="240"/>
        <w:ind w:firstLine="420"/>
        <w:rPr>
          <w:rFonts w:hint="eastAsia"/>
        </w:rPr>
      </w:pPr>
      <w:r>
        <w:t>由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, </w:t>
      </w:r>
      <w:r>
        <w:t>即可确定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w:r>
        <w:t>最终得到所</w:t>
      </w:r>
      <w:r>
        <w:rPr>
          <w:rFonts w:hint="eastAsia"/>
        </w:rPr>
        <w:t>需</w:t>
      </w:r>
      <w:r>
        <w:t>的结果。</w:t>
      </w:r>
    </w:p>
    <w:sectPr w:rsidR="007C4E5F" w:rsidRPr="00AE45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3CE5" w14:textId="77777777" w:rsidR="00B12273" w:rsidRDefault="00B12273" w:rsidP="005733FE">
      <w:pPr>
        <w:spacing w:after="240"/>
        <w:ind w:firstLine="420"/>
      </w:pPr>
      <w:r>
        <w:separator/>
      </w:r>
    </w:p>
  </w:endnote>
  <w:endnote w:type="continuationSeparator" w:id="0">
    <w:p w14:paraId="25848367" w14:textId="77777777" w:rsidR="00B12273" w:rsidRDefault="00B12273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24CAD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EAA6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5D865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D0FB" w14:textId="77777777" w:rsidR="00B12273" w:rsidRDefault="00B12273" w:rsidP="005733FE">
      <w:pPr>
        <w:spacing w:after="240"/>
        <w:ind w:firstLine="420"/>
      </w:pPr>
      <w:r>
        <w:separator/>
      </w:r>
    </w:p>
  </w:footnote>
  <w:footnote w:type="continuationSeparator" w:id="0">
    <w:p w14:paraId="741E6403" w14:textId="77777777" w:rsidR="00B12273" w:rsidRDefault="00B12273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B59F9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1E2C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7860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3636263"/>
    <w:multiLevelType w:val="hybridMultilevel"/>
    <w:tmpl w:val="C9DEBEA8"/>
    <w:lvl w:ilvl="0" w:tplc="EF32E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4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1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E752C6"/>
    <w:multiLevelType w:val="hybridMultilevel"/>
    <w:tmpl w:val="85E4DF76"/>
    <w:lvl w:ilvl="0" w:tplc="F288E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5"/>
    <w:lvlOverride w:ilvl="0">
      <w:startOverride w:val="1"/>
    </w:lvlOverride>
  </w:num>
  <w:num w:numId="11">
    <w:abstractNumId w:val="0"/>
  </w:num>
  <w:num w:numId="12">
    <w:abstractNumId w:val="7"/>
  </w:num>
  <w:num w:numId="13">
    <w:abstractNumId w:val="9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B8"/>
    <w:rsid w:val="000170E9"/>
    <w:rsid w:val="00042AB2"/>
    <w:rsid w:val="00097A21"/>
    <w:rsid w:val="000A4CEA"/>
    <w:rsid w:val="000D57D4"/>
    <w:rsid w:val="000E2DE1"/>
    <w:rsid w:val="0011786E"/>
    <w:rsid w:val="00137401"/>
    <w:rsid w:val="00186793"/>
    <w:rsid w:val="001918E6"/>
    <w:rsid w:val="00196866"/>
    <w:rsid w:val="001B001A"/>
    <w:rsid w:val="002047A6"/>
    <w:rsid w:val="00240A87"/>
    <w:rsid w:val="00263837"/>
    <w:rsid w:val="002D6494"/>
    <w:rsid w:val="002F42B4"/>
    <w:rsid w:val="003006E3"/>
    <w:rsid w:val="00301E6B"/>
    <w:rsid w:val="00305E6E"/>
    <w:rsid w:val="00314B6D"/>
    <w:rsid w:val="00316F7B"/>
    <w:rsid w:val="00345AC6"/>
    <w:rsid w:val="00370D37"/>
    <w:rsid w:val="003728AC"/>
    <w:rsid w:val="0042404B"/>
    <w:rsid w:val="00430E5E"/>
    <w:rsid w:val="004904A3"/>
    <w:rsid w:val="0051477A"/>
    <w:rsid w:val="0054407F"/>
    <w:rsid w:val="00563875"/>
    <w:rsid w:val="005733FE"/>
    <w:rsid w:val="005E64BA"/>
    <w:rsid w:val="00612060"/>
    <w:rsid w:val="00644A65"/>
    <w:rsid w:val="00692DDD"/>
    <w:rsid w:val="006A2B5D"/>
    <w:rsid w:val="006C0F1F"/>
    <w:rsid w:val="006D1B6F"/>
    <w:rsid w:val="00712D82"/>
    <w:rsid w:val="00717990"/>
    <w:rsid w:val="0072480F"/>
    <w:rsid w:val="00730D9E"/>
    <w:rsid w:val="00773077"/>
    <w:rsid w:val="007C32C1"/>
    <w:rsid w:val="007C3F22"/>
    <w:rsid w:val="007C4E5F"/>
    <w:rsid w:val="007C5686"/>
    <w:rsid w:val="007D128A"/>
    <w:rsid w:val="007E0238"/>
    <w:rsid w:val="008134CE"/>
    <w:rsid w:val="008350BE"/>
    <w:rsid w:val="00842233"/>
    <w:rsid w:val="008B5FB8"/>
    <w:rsid w:val="008D7803"/>
    <w:rsid w:val="00983F2E"/>
    <w:rsid w:val="009A0A4D"/>
    <w:rsid w:val="009E1424"/>
    <w:rsid w:val="009F65B3"/>
    <w:rsid w:val="00A45DE0"/>
    <w:rsid w:val="00A53984"/>
    <w:rsid w:val="00A63FF5"/>
    <w:rsid w:val="00A74C17"/>
    <w:rsid w:val="00AA4591"/>
    <w:rsid w:val="00AC1C76"/>
    <w:rsid w:val="00AE45C7"/>
    <w:rsid w:val="00B12273"/>
    <w:rsid w:val="00B360CE"/>
    <w:rsid w:val="00B47B0D"/>
    <w:rsid w:val="00B5130C"/>
    <w:rsid w:val="00B911A0"/>
    <w:rsid w:val="00BA7F6E"/>
    <w:rsid w:val="00C4630A"/>
    <w:rsid w:val="00C6746D"/>
    <w:rsid w:val="00C83B5B"/>
    <w:rsid w:val="00D068AE"/>
    <w:rsid w:val="00D34230"/>
    <w:rsid w:val="00D83C3D"/>
    <w:rsid w:val="00D87AB3"/>
    <w:rsid w:val="00E10C09"/>
    <w:rsid w:val="00E1561B"/>
    <w:rsid w:val="00E23BAE"/>
    <w:rsid w:val="00E900F9"/>
    <w:rsid w:val="00EB3062"/>
    <w:rsid w:val="00ED381A"/>
    <w:rsid w:val="00F236EF"/>
    <w:rsid w:val="00F47DC9"/>
    <w:rsid w:val="00F578C1"/>
    <w:rsid w:val="00FD470D"/>
    <w:rsid w:val="00FD6701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49C59"/>
  <w15:chartTrackingRefBased/>
  <w15:docId w15:val="{8BE1372D-F360-4EE7-AB09-F52E7EB8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6D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47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2</cp:revision>
  <dcterms:created xsi:type="dcterms:W3CDTF">2021-11-15T10:59:00Z</dcterms:created>
  <dcterms:modified xsi:type="dcterms:W3CDTF">2021-11-15T12:54:00Z</dcterms:modified>
</cp:coreProperties>
</file>