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B73F" w14:textId="10CB588B" w:rsidR="003728AC" w:rsidRDefault="003728AC" w:rsidP="003728AC">
      <w:pPr>
        <w:pStyle w:val="1"/>
        <w:ind w:firstLine="643"/>
      </w:pPr>
      <w:r>
        <w:rPr>
          <w:rFonts w:hint="eastAsia"/>
        </w:rPr>
        <w:t>随机过程第</w:t>
      </w:r>
      <w:r w:rsidR="00C46774">
        <w:t>5</w:t>
      </w:r>
      <w:r>
        <w:rPr>
          <w:rFonts w:hint="eastAsia"/>
        </w:rPr>
        <w:t>周作业</w:t>
      </w:r>
    </w:p>
    <w:p w14:paraId="7BF5AEDF" w14:textId="37A6A98C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  <w:r w:rsidR="00C46774">
        <w:rPr>
          <w:rFonts w:hint="eastAsia"/>
        </w:rPr>
        <w:t xml:space="preserve"> </w:t>
      </w:r>
      <w:r w:rsidR="00C46774">
        <w:t>119</w:t>
      </w:r>
    </w:p>
    <w:p w14:paraId="6CCB5452" w14:textId="7BE43899" w:rsidR="006876A7" w:rsidRPr="00DB17AF" w:rsidRDefault="006876A7" w:rsidP="00DB17AF">
      <w:pPr>
        <w:pStyle w:val="a6"/>
        <w:numPr>
          <w:ilvl w:val="0"/>
          <w:numId w:val="15"/>
        </w:numPr>
        <w:ind w:firstLineChars="0"/>
        <w:rPr>
          <w:b/>
          <w:bCs/>
        </w:rPr>
      </w:pPr>
      <w:r w:rsidRPr="00DB17AF">
        <w:rPr>
          <w:b/>
          <w:bCs/>
        </w:rP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>≥0</m:t>
            </m:r>
          </m:e>
        </m:d>
      </m:oMath>
      <w:r w:rsidRPr="00DB17AF">
        <w:rPr>
          <w:b/>
          <w:bCs/>
        </w:rPr>
        <w:t>是一齐次马氏链</w:t>
      </w:r>
      <w:r w:rsidRPr="00DB17AF">
        <w:rPr>
          <w:b/>
          <w:bCs/>
        </w:rPr>
        <w:t>,</w:t>
      </w:r>
      <w:r w:rsidRPr="00DB17AF">
        <w:rPr>
          <w:b/>
          <w:bCs/>
        </w:rPr>
        <w:t>状态空间为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={0,1,2}</m:t>
        </m:r>
      </m:oMath>
      <w:r w:rsidRPr="00DB17AF">
        <w:rPr>
          <w:b/>
          <w:bCs/>
        </w:rPr>
        <w:t>,</w:t>
      </w:r>
      <w:r w:rsidRPr="00DB17AF">
        <w:rPr>
          <w:b/>
          <w:bCs/>
        </w:rPr>
        <w:t>它的初始状态的概率分布为</w:t>
      </w:r>
      <w:r w:rsidRPr="00DB17AF">
        <w:rPr>
          <w:b/>
          <w:bCs/>
        </w:rPr>
        <w:t>: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=0</m:t>
            </m:r>
          </m:e>
        </m:d>
        <m:r>
          <m:rPr>
            <m:sty m:val="b"/>
          </m:rPr>
          <w:rPr>
            <w:rFonts w:ascii="Cambria Math" w:hAnsi="Cambria Math"/>
          </w:rPr>
          <m:t>=1/4,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=1</m:t>
            </m:r>
          </m:e>
        </m:d>
        <m:r>
          <m:rPr>
            <m:sty m:val="b"/>
          </m:rPr>
          <w:rPr>
            <w:rFonts w:ascii="Cambria Math" w:hAnsi="Cambria Math"/>
          </w:rPr>
          <m:t>=1/2,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=2</m:t>
            </m:r>
          </m:e>
        </m:d>
        <m:r>
          <m:rPr>
            <m:sty m:val="b"/>
          </m:rPr>
          <w:rPr>
            <w:rFonts w:ascii="Cambria Math" w:hAnsi="Cambria Math"/>
          </w:rPr>
          <m:t>=1/4</m:t>
        </m:r>
      </m:oMath>
      <w:r w:rsidRPr="00DB17AF">
        <w:rPr>
          <w:b/>
          <w:bCs/>
        </w:rPr>
        <w:t xml:space="preserve">, </w:t>
      </w:r>
      <w:r w:rsidRPr="00DB17AF">
        <w:rPr>
          <w:b/>
          <w:bCs/>
        </w:rPr>
        <w:t>它的一步转移转移概率矩阵为</w:t>
      </w:r>
      <w:r w:rsidRPr="00DB17AF">
        <w:rPr>
          <w:b/>
          <w:bCs/>
        </w:rPr>
        <w:t>:</w:t>
      </w:r>
    </w:p>
    <w:p w14:paraId="4F6EC06E" w14:textId="4ED0927C" w:rsidR="006876A7" w:rsidRPr="00DB17AF" w:rsidRDefault="00DB17AF" w:rsidP="00DB17AF">
      <w:pPr>
        <w:ind w:firstLine="422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70E6F984" w14:textId="384E5AC6" w:rsidR="006876A7" w:rsidRPr="00DB17AF" w:rsidRDefault="006876A7" w:rsidP="00DB17AF">
      <w:pPr>
        <w:pStyle w:val="a6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DB17AF">
        <w:rPr>
          <w:b/>
          <w:bCs/>
        </w:rPr>
        <w:t>计算概率</w:t>
      </w:r>
      <w:r w:rsidRPr="00DB17AF">
        <w:rPr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=0,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=1</m:t>
            </m:r>
          </m:e>
        </m:d>
      </m:oMath>
      <w:r w:rsidRPr="00DB17AF">
        <w:rPr>
          <w:b/>
          <w:bCs/>
        </w:rPr>
        <w:t>;</w:t>
      </w:r>
    </w:p>
    <w:p w14:paraId="73E9F1F7" w14:textId="77777777" w:rsidR="00DB17AF" w:rsidRDefault="00DB17AF" w:rsidP="00DB17AF">
      <w:pPr>
        <w:ind w:firstLine="420"/>
      </w:pPr>
      <w:r>
        <w:rPr>
          <w:rFonts w:hint="eastAsia"/>
        </w:rPr>
        <w:t>解：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  <m:r>
          <m:rPr>
            <m:aln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1|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 w:rsidR="006876A7" w:rsidRPr="006876A7">
        <w:br/>
      </w: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706A3CB2" w14:textId="3A2DF2BB" w:rsidR="006876A7" w:rsidRPr="00DB17AF" w:rsidRDefault="006876A7" w:rsidP="00DB17AF">
      <w:pPr>
        <w:pStyle w:val="a6"/>
        <w:numPr>
          <w:ilvl w:val="0"/>
          <w:numId w:val="16"/>
        </w:numPr>
        <w:ind w:firstLineChars="0"/>
        <w:rPr>
          <w:b/>
          <w:bCs/>
        </w:rPr>
      </w:pPr>
      <w:r w:rsidRPr="00DB17AF">
        <w:rPr>
          <w:b/>
          <w:bCs/>
        </w:rPr>
        <w:t>计算</w:t>
      </w:r>
      <w:r w:rsidRPr="00DB17AF">
        <w:rPr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b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12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(3)</m:t>
            </m:r>
          </m:sup>
        </m:sSubSup>
      </m:oMath>
      <w:r w:rsidRPr="00DB17AF">
        <w:rPr>
          <w:b/>
          <w:bCs/>
        </w:rPr>
        <w:t>。</w:t>
      </w:r>
    </w:p>
    <w:p w14:paraId="03B9F8D1" w14:textId="5EE90EDF" w:rsidR="006876A7" w:rsidRPr="00286139" w:rsidRDefault="00CD22CC" w:rsidP="00CD22CC">
      <w:pPr>
        <w:ind w:firstLineChars="0" w:firstLine="420"/>
        <w:rPr>
          <w:i/>
        </w:rPr>
      </w:pPr>
      <w:r>
        <w:rPr>
          <w:rFonts w:hint="eastAsia"/>
        </w:rPr>
        <w:t>解：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01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k∈S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14:paraId="1C5574A6" w14:textId="61D52F58" w:rsidR="00286139" w:rsidRPr="00286139" w:rsidRDefault="00286139" w:rsidP="00DB17AF">
      <w:pPr>
        <w:ind w:firstLine="420"/>
        <w:rPr>
          <w:rFonts w:hint="eastAsia"/>
          <w:iCs/>
        </w:rPr>
      </w:pPr>
      <w:r>
        <w:rPr>
          <w:rFonts w:hint="eastAsia"/>
          <w:iCs/>
        </w:rPr>
        <w:t>同理可得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>
        <w:rPr>
          <w:rFonts w:hint="eastAsia"/>
        </w:rPr>
        <w:t>。</w:t>
      </w:r>
    </w:p>
    <w:p w14:paraId="3BD6D3D2" w14:textId="16D07299" w:rsidR="00286139" w:rsidRPr="007408E2" w:rsidRDefault="007408E2" w:rsidP="00DB17AF">
      <w:pPr>
        <w:ind w:firstLine="420"/>
        <w:rPr>
          <w:rFonts w:hint="eastAsia"/>
          <w:iCs/>
        </w:rPr>
      </w:pPr>
      <w:r>
        <w:rPr>
          <w:rFonts w:hint="eastAsia"/>
          <w:iCs/>
        </w:rPr>
        <w:t>由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 w:hint="eastAsia"/>
          </w:rPr>
          <m:t>K</m:t>
        </m:r>
      </m:oMath>
      <w:r>
        <w:rPr>
          <w:rFonts w:hint="eastAsia"/>
          <w:iCs/>
        </w:rPr>
        <w:t>方程可知，</w:t>
      </w:r>
    </w:p>
    <w:p w14:paraId="7AE147C2" w14:textId="05116CDB" w:rsidR="007408E2" w:rsidRPr="00286139" w:rsidRDefault="00286139" w:rsidP="00DB17AF">
      <w:pPr>
        <w:ind w:firstLine="420"/>
        <w:rPr>
          <w:rFonts w:hint="eastAsia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432</m:t>
              </m:r>
            </m:den>
          </m:f>
        </m:oMath>
      </m:oMathPara>
    </w:p>
    <w:p w14:paraId="66D91280" w14:textId="31025460" w:rsidR="006876A7" w:rsidRPr="00DB17AF" w:rsidRDefault="006876A7" w:rsidP="00DB17AF">
      <w:pPr>
        <w:pStyle w:val="a6"/>
        <w:numPr>
          <w:ilvl w:val="0"/>
          <w:numId w:val="15"/>
        </w:numPr>
        <w:ind w:firstLineChars="0"/>
        <w:rPr>
          <w:b/>
          <w:bCs/>
        </w:rPr>
      </w:pPr>
      <w:r w:rsidRPr="00DB17AF">
        <w:rPr>
          <w:b/>
          <w:bCs/>
        </w:rPr>
        <w:t>某通信系统由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proofErr w:type="gramStart"/>
      <w:r w:rsidRPr="00DB17AF">
        <w:rPr>
          <w:b/>
          <w:bCs/>
        </w:rPr>
        <w:t>个</w:t>
      </w:r>
      <w:proofErr w:type="gramEnd"/>
      <w:r w:rsidRPr="00DB17AF">
        <w:rPr>
          <w:b/>
          <w:bCs/>
        </w:rPr>
        <w:t>中继站组成</w:t>
      </w:r>
      <w:r w:rsidRPr="00DB17AF">
        <w:rPr>
          <w:b/>
          <w:bCs/>
        </w:rPr>
        <w:t>,</w:t>
      </w:r>
      <w:r w:rsidRPr="00DB17AF">
        <w:rPr>
          <w:b/>
          <w:bCs/>
        </w:rPr>
        <w:t>从上一站向下一站传送数字信号</w:t>
      </w:r>
      <w:r w:rsidRPr="00DB17AF">
        <w:rPr>
          <w:b/>
          <w:bCs/>
        </w:rPr>
        <w:t>0</w:t>
      </w:r>
      <w:r w:rsidRPr="00DB17AF">
        <w:rPr>
          <w:b/>
          <w:bCs/>
        </w:rPr>
        <w:t>或</w:t>
      </w:r>
      <w:r w:rsidRPr="00DB17AF">
        <w:rPr>
          <w:b/>
          <w:bCs/>
        </w:rPr>
        <w:t>1</w:t>
      </w:r>
      <w:r w:rsidRPr="00DB17AF">
        <w:rPr>
          <w:b/>
          <w:bCs/>
        </w:rPr>
        <w:t>时</w:t>
      </w:r>
      <w:r w:rsidRPr="00DB17AF">
        <w:rPr>
          <w:b/>
          <w:bCs/>
        </w:rPr>
        <w:t>,</w:t>
      </w:r>
      <w:r w:rsidRPr="00DB17AF">
        <w:rPr>
          <w:b/>
          <w:bCs/>
        </w:rPr>
        <w:t>接收的</w:t>
      </w:r>
      <w:r w:rsidR="00286139" w:rsidRPr="00DB17AF">
        <w:rPr>
          <w:rFonts w:hint="eastAsia"/>
          <w:b/>
          <w:bCs/>
        </w:rPr>
        <w:t>正确率</w:t>
      </w:r>
      <w:r w:rsidRPr="00DB17AF">
        <w:rPr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DB17AF">
        <w:rPr>
          <w:b/>
          <w:bCs/>
        </w:rPr>
        <w:t>。如用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Pr="00DB17AF">
        <w:rPr>
          <w:b/>
          <w:bCs/>
        </w:rPr>
        <w:t>表示</w:t>
      </w:r>
      <w:proofErr w:type="gramStart"/>
      <w:r w:rsidRPr="00DB17AF">
        <w:rPr>
          <w:b/>
          <w:bCs/>
        </w:rPr>
        <w:t>初始站</w:t>
      </w:r>
      <w:proofErr w:type="gramEnd"/>
      <w:r w:rsidRPr="00DB17AF">
        <w:rPr>
          <w:b/>
          <w:bCs/>
        </w:rPr>
        <w:t>发出的数字信号</w:t>
      </w:r>
      <w:r w:rsidRPr="00DB17AF">
        <w:rPr>
          <w:b/>
          <w:bCs/>
        </w:rPr>
        <w:t>,</w:t>
      </w:r>
      <w:r w:rsidRPr="00DB17AF">
        <w:rPr>
          <w:b/>
          <w:bCs/>
        </w:rPr>
        <w:t>用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DB17AF">
        <w:rPr>
          <w:b/>
          <w:bCs/>
        </w:rPr>
        <w:t>表示第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proofErr w:type="gramStart"/>
      <w:r w:rsidRPr="00DB17AF">
        <w:rPr>
          <w:b/>
          <w:bCs/>
        </w:rPr>
        <w:t>个</w:t>
      </w:r>
      <w:proofErr w:type="gramEnd"/>
      <w:r w:rsidRPr="00DB17AF">
        <w:rPr>
          <w:b/>
          <w:bCs/>
        </w:rPr>
        <w:t>中继站接收到的数字信号</w:t>
      </w:r>
      <w:r w:rsidRPr="00DB17AF">
        <w:rPr>
          <w:b/>
          <w:bCs/>
        </w:rPr>
        <w:t>,</w:t>
      </w:r>
      <w:r w:rsidRPr="00DB17AF">
        <w:rPr>
          <w:b/>
          <w:bCs/>
        </w:rPr>
        <w:t>试证</w:t>
      </w:r>
      <w:r w:rsidRPr="00DB17AF">
        <w:rPr>
          <w:b/>
          <w:bCs/>
        </w:rPr>
        <w:t>: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;0≤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"/>
              </m:rPr>
              <w:rPr>
                <w:rFonts w:ascii="Cambria Math" w:hAnsi="Cambria Math"/>
              </w:rPr>
              <m:t>≤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Pr="00DB17AF">
        <w:rPr>
          <w:b/>
          <w:bCs/>
        </w:rPr>
        <w:t xml:space="preserve"> </w:t>
      </w:r>
      <w:r w:rsidRPr="00DB17AF">
        <w:rPr>
          <w:b/>
          <w:bCs/>
        </w:rPr>
        <w:t>是一个马氏链</w:t>
      </w:r>
      <w:r w:rsidRPr="00DB17AF">
        <w:rPr>
          <w:b/>
          <w:bCs/>
        </w:rPr>
        <w:t>,</w:t>
      </w:r>
      <w:r w:rsidRPr="00DB17AF">
        <w:rPr>
          <w:b/>
          <w:bCs/>
        </w:rPr>
        <w:t>且有</w:t>
      </w:r>
    </w:p>
    <w:p w14:paraId="30A7B0D6" w14:textId="0951A1AC" w:rsidR="006876A7" w:rsidRPr="00DB17AF" w:rsidRDefault="00DB17AF" w:rsidP="00DB17AF">
      <w:pPr>
        <w:ind w:firstLine="422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=1∣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=1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1+(2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-1)(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5819AE5E" w14:textId="23A923CB" w:rsidR="006876A7" w:rsidRPr="00DB17AF" w:rsidRDefault="006876A7" w:rsidP="00DB17AF">
      <w:pPr>
        <w:ind w:firstLine="422"/>
        <w:rPr>
          <w:b/>
          <w:bCs/>
        </w:rPr>
      </w:pPr>
      <w:r w:rsidRPr="00DB17AF">
        <w:rPr>
          <w:b/>
          <w:bCs/>
        </w:rPr>
        <w:t>其中</w:t>
      </w:r>
      <w:r w:rsidRPr="00DB17AF">
        <w:rPr>
          <w:b/>
          <w:bCs/>
        </w:rPr>
        <w:t>: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=1</m:t>
            </m:r>
          </m:e>
        </m:d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"/>
          </m:rPr>
          <w:rPr>
            <w:rFonts w:ascii="Cambria Math" w:hAnsi="Cambria Math"/>
          </w:rPr>
          <m:t>=1-</m:t>
        </m:r>
        <m:r>
          <m:rPr>
            <m:sty m:val="bi"/>
          </m:rPr>
          <w:rPr>
            <w:rFonts w:ascii="Cambria Math" w:hAnsi="Cambria Math"/>
          </w:rPr>
          <m:t>p</m:t>
        </m:r>
      </m:oMath>
      <w:r w:rsidRPr="00DB17AF">
        <w:rPr>
          <w:b/>
          <w:bCs/>
        </w:rPr>
        <w:t>。请说明上述条件概率的实际意义。</w:t>
      </w:r>
    </w:p>
    <w:p w14:paraId="35438214" w14:textId="022D9DDB" w:rsidR="00E63DE8" w:rsidRDefault="00E63DE8" w:rsidP="00CD22CC">
      <w:pPr>
        <w:ind w:left="420" w:firstLineChars="0" w:firstLine="0"/>
      </w:pPr>
      <w:r>
        <w:rPr>
          <w:rFonts w:hint="eastAsia"/>
        </w:rPr>
        <w:t>答：由题意知</w:t>
      </w:r>
      <w:r>
        <w:rPr>
          <w:rFonts w:hint="eastAsia"/>
        </w:rPr>
        <w:t>,</w:t>
      </w:r>
      <w:r>
        <w:rPr>
          <w:rFonts w:hint="eastAsia"/>
        </w:rPr>
        <w:t>此随机过程的状态空间为</w:t>
      </w:r>
      <m:oMath>
        <m:r>
          <w:rPr>
            <w:rFonts w:ascii="Cambria Math" w:hAnsi="Cambria Math" w:hint="eastAsia"/>
          </w:rPr>
          <m:t>S={</m:t>
        </m:r>
        <m:r>
          <w:rPr>
            <w:rFonts w:ascii="Cambria Math" w:hAnsi="Cambria Math"/>
          </w:rPr>
          <m:t>0,1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。第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中继站接收到的信号仅仅与第</w:t>
      </w:r>
      <m:oMath>
        <m:r>
          <w:rPr>
            <w:rFonts w:ascii="Cambria Math" w:hAnsi="Cambria Math"/>
          </w:rPr>
          <m:t>k-1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中继站接收到的信号有关，即</w:t>
      </w:r>
    </w:p>
    <w:p w14:paraId="1681F49B" w14:textId="6740D0A0" w:rsidR="00E63DE8" w:rsidRPr="00E63DE8" w:rsidRDefault="00E63DE8" w:rsidP="00DB17AF">
      <w:pPr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</m:oMath>
      </m:oMathPara>
    </w:p>
    <w:p w14:paraId="3C90695C" w14:textId="75DC715E" w:rsidR="00E63DE8" w:rsidRPr="00E63DE8" w:rsidRDefault="00E63DE8" w:rsidP="00DB17AF">
      <w:pPr>
        <w:ind w:firstLine="420"/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k=0,1,…;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=0,1</m:t>
        </m:r>
      </m:oMath>
      <w:r>
        <w:rPr>
          <w:rFonts w:hint="eastAsia"/>
        </w:rPr>
        <w:t>。因此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;0≤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是马氏链。</w:t>
      </w:r>
    </w:p>
    <w:p w14:paraId="2B0D83C5" w14:textId="78818C9C" w:rsidR="00E63DE8" w:rsidRDefault="00E63DE8" w:rsidP="00DB17AF">
      <w:pPr>
        <w:ind w:firstLine="420"/>
        <w:rPr>
          <w:iCs/>
        </w:rPr>
      </w:pPr>
      <w:r>
        <w:rPr>
          <w:rFonts w:hint="eastAsia"/>
          <w:iCs/>
        </w:rPr>
        <w:t>其一步转移概率矩阵为</w:t>
      </w:r>
    </w:p>
    <w:p w14:paraId="1CFC3323" w14:textId="085E6EE2" w:rsidR="00E63DE8" w:rsidRPr="00AC15D0" w:rsidRDefault="00E63DE8" w:rsidP="00DB17AF">
      <w:pPr>
        <w:ind w:firstLine="420"/>
        <w:rPr>
          <w:iCs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</m:mr>
              </m:m>
            </m:e>
          </m:d>
        </m:oMath>
      </m:oMathPara>
    </w:p>
    <w:p w14:paraId="29D08508" w14:textId="27BEA5FD" w:rsidR="00AC15D0" w:rsidRDefault="00AC15D0" w:rsidP="00DB17AF">
      <w:pPr>
        <w:ind w:firstLine="420"/>
        <w:rPr>
          <w:iCs/>
        </w:rPr>
      </w:pPr>
      <w:r>
        <w:rPr>
          <w:rFonts w:hint="eastAsia"/>
          <w:iCs/>
        </w:rPr>
        <w:t>P</w:t>
      </w:r>
      <w:r>
        <w:rPr>
          <w:rFonts w:hint="eastAsia"/>
          <w:iCs/>
        </w:rPr>
        <w:t>的特征值为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=(p-q)</m:t>
        </m:r>
      </m:oMath>
      <w:r>
        <w:rPr>
          <w:rFonts w:hint="eastAsia"/>
          <w:iCs/>
        </w:rPr>
        <w:t>，对应的特征向量为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42CD8BF" w14:textId="542EB5F3" w:rsidR="00AC15D0" w:rsidRDefault="00AC15D0" w:rsidP="00DB17AF">
      <w:pPr>
        <w:ind w:firstLine="420"/>
        <w:rPr>
          <w:iCs/>
        </w:rPr>
      </w:pPr>
      <w:r>
        <w:rPr>
          <w:rFonts w:hint="eastAsia"/>
          <w:iCs/>
        </w:rPr>
        <w:t>则有</w:t>
      </w:r>
    </w:p>
    <w:p w14:paraId="1F070259" w14:textId="61143648" w:rsidR="00AC15D0" w:rsidRPr="00AC15D0" w:rsidRDefault="00AC15D0" w:rsidP="00DB17AF">
      <w:pPr>
        <w:ind w:firstLine="420"/>
        <w:rPr>
          <w:iCs/>
        </w:rPr>
      </w:pPr>
      <m:oMathPara>
        <m:oMath>
          <m:r>
            <w:rPr>
              <w:rFonts w:ascii="Cambria Math" w:hAnsi="Cambria Math"/>
            </w:rPr>
            <m:t>P=C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F73437E" w14:textId="20958D8B" w:rsidR="00AC15D0" w:rsidRDefault="00AC15D0" w:rsidP="00DB17AF">
      <w:pPr>
        <w:ind w:firstLine="420"/>
        <w:rPr>
          <w:iCs/>
        </w:rPr>
      </w:pPr>
      <w:r>
        <w:rPr>
          <w:rFonts w:hint="eastAsia"/>
          <w:iCs/>
        </w:rPr>
        <w:t>其中</w:t>
      </w:r>
      <m:oMath>
        <m:r>
          <w:rPr>
            <w:rFonts w:ascii="Cambria Math" w:hAnsi="Cambria Math" w:hint="eastAsia"/>
          </w:rPr>
          <m:t>C=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iCs/>
        </w:rPr>
        <w:t>，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-q</m:t>
                  </m:r>
                </m:e>
              </m:mr>
            </m:m>
          </m:e>
        </m:d>
      </m:oMath>
      <w:r>
        <w:rPr>
          <w:rFonts w:hint="eastAsia"/>
          <w:iCs/>
        </w:rPr>
        <w:t>。</w:t>
      </w:r>
    </w:p>
    <w:p w14:paraId="2463D0C9" w14:textId="545440C5" w:rsidR="00AC15D0" w:rsidRDefault="00AC15D0" w:rsidP="00DB17AF">
      <w:pPr>
        <w:ind w:firstLine="420"/>
        <w:rPr>
          <w:iCs/>
        </w:rPr>
      </w:pPr>
      <w:r>
        <w:rPr>
          <w:rFonts w:hint="eastAsia"/>
          <w:iCs/>
        </w:rPr>
        <w:t>则</w:t>
      </w:r>
      <w:r>
        <w:rPr>
          <w:rFonts w:hint="eastAsia"/>
          <w:iCs/>
        </w:rPr>
        <w:t>n</w:t>
      </w:r>
      <w:r>
        <w:rPr>
          <w:rFonts w:hint="eastAsia"/>
          <w:iCs/>
        </w:rPr>
        <w:t>步转移概率矩阵为</w:t>
      </w:r>
    </w:p>
    <w:p w14:paraId="3F459D4F" w14:textId="190B4DD1" w:rsidR="00AC15D0" w:rsidRPr="0098368D" w:rsidRDefault="00AC15D0" w:rsidP="00DB17AF">
      <w:pPr>
        <w:ind w:firstLine="42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</m:oMath>
      </m:oMathPara>
    </w:p>
    <w:p w14:paraId="598D6DDA" w14:textId="25D4E95D" w:rsidR="0098368D" w:rsidRPr="0098368D" w:rsidRDefault="0098368D" w:rsidP="00DB17AF">
      <w:pPr>
        <w:ind w:firstLine="420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A8EB6AE" w14:textId="77777777" w:rsidR="0098368D" w:rsidRPr="0098368D" w:rsidRDefault="0098368D" w:rsidP="00DB17AF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42D5972E" w14:textId="74094E7A" w:rsidR="0098368D" w:rsidRPr="00C82818" w:rsidRDefault="0098368D" w:rsidP="00DB17AF">
      <w:pPr>
        <w:ind w:firstLine="420"/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4149948" w14:textId="5ED4489F" w:rsidR="00C82818" w:rsidRDefault="00C82818" w:rsidP="00DB17AF">
      <w:pPr>
        <w:ind w:firstLine="420"/>
      </w:pPr>
      <w:r>
        <w:rPr>
          <w:rFonts w:hint="eastAsia"/>
        </w:rPr>
        <w:t>根据贝叶斯公式有</w:t>
      </w:r>
    </w:p>
    <w:p w14:paraId="10F2F7EC" w14:textId="5C6F1570" w:rsidR="00C82818" w:rsidRPr="00C82818" w:rsidRDefault="00C82818" w:rsidP="00DB17AF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1+(2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2C37D0A5" w14:textId="439A6DEC" w:rsidR="006876A7" w:rsidRPr="00DB17AF" w:rsidRDefault="006876A7" w:rsidP="00DB17AF">
      <w:pPr>
        <w:pStyle w:val="a6"/>
        <w:numPr>
          <w:ilvl w:val="0"/>
          <w:numId w:val="15"/>
        </w:numPr>
        <w:ind w:firstLineChars="0"/>
        <w:rPr>
          <w:b/>
          <w:bCs/>
        </w:rPr>
      </w:pPr>
      <w:r w:rsidRPr="00DB17AF">
        <w:rPr>
          <w:b/>
          <w:bCs/>
        </w:rPr>
        <w:t>设有一个三个状态</w:t>
      </w:r>
      <w:r w:rsidRPr="00DB17AF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={0,1,2}</m:t>
        </m:r>
      </m:oMath>
      <w:r w:rsidRPr="00DB17AF">
        <w:rPr>
          <w:b/>
          <w:bCs/>
        </w:rPr>
        <w:t xml:space="preserve"> </w:t>
      </w:r>
      <w:r w:rsidRPr="00DB17AF">
        <w:rPr>
          <w:b/>
          <w:bCs/>
        </w:rPr>
        <w:t>的</w:t>
      </w:r>
      <w:proofErr w:type="gramStart"/>
      <w:r w:rsidRPr="00DB17AF">
        <w:rPr>
          <w:b/>
          <w:bCs/>
        </w:rPr>
        <w:t>齐次马氏链</w:t>
      </w:r>
      <w:proofErr w:type="gramEnd"/>
      <w:r w:rsidRPr="00DB17AF">
        <w:rPr>
          <w:b/>
          <w:bCs/>
        </w:rPr>
        <w:t xml:space="preserve">, </w:t>
      </w:r>
      <w:r w:rsidRPr="00DB17AF">
        <w:rPr>
          <w:b/>
          <w:bCs/>
        </w:rPr>
        <w:t>它一步转移概率矩阵为</w:t>
      </w:r>
      <w:r w:rsidRPr="00DB17AF">
        <w:rPr>
          <w:b/>
          <w:bCs/>
        </w:rPr>
        <w:t>:</w:t>
      </w:r>
    </w:p>
    <w:p w14:paraId="744C07AE" w14:textId="2F642D27" w:rsidR="006876A7" w:rsidRPr="00DB17AF" w:rsidRDefault="00DB17AF" w:rsidP="00DB17AF">
      <w:pPr>
        <w:ind w:firstLine="422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BE638F1" w14:textId="77777777" w:rsidR="006876A7" w:rsidRPr="00DB17AF" w:rsidRDefault="006876A7" w:rsidP="00DB17AF">
      <w:pPr>
        <w:ind w:firstLine="422"/>
        <w:rPr>
          <w:b/>
          <w:bCs/>
        </w:rPr>
      </w:pPr>
      <w:r w:rsidRPr="00DB17AF">
        <w:rPr>
          <w:b/>
          <w:bCs/>
        </w:rPr>
        <w:t>试求</w:t>
      </w:r>
      <w:r w:rsidRPr="00DB17AF">
        <w:rPr>
          <w:b/>
          <w:bCs/>
        </w:rPr>
        <w:t>:</w:t>
      </w:r>
    </w:p>
    <w:p w14:paraId="740C9923" w14:textId="61B5103C" w:rsidR="006876A7" w:rsidRDefault="006876A7" w:rsidP="00DB17AF">
      <w:pPr>
        <w:pStyle w:val="a6"/>
        <w:numPr>
          <w:ilvl w:val="1"/>
          <w:numId w:val="15"/>
        </w:numPr>
        <w:ind w:firstLineChars="0"/>
        <w:rPr>
          <w:b/>
          <w:bCs/>
        </w:rPr>
      </w:pP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b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b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(3)</m:t>
            </m:r>
          </m:sup>
        </m:sSubSup>
        <m:r>
          <m:rPr>
            <m:sty m:val="b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b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b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(3)</m:t>
            </m:r>
          </m:sup>
        </m:sSubSup>
      </m:oMath>
      <w:r w:rsidRPr="00DB17AF">
        <w:rPr>
          <w:b/>
          <w:bCs/>
        </w:rPr>
        <w:t>;</w:t>
      </w:r>
    </w:p>
    <w:p w14:paraId="7A3CA84F" w14:textId="2E07F8A8" w:rsidR="00CD22CC" w:rsidRPr="00CD22CC" w:rsidRDefault="00CD22CC" w:rsidP="008007A2">
      <w:pPr>
        <w:ind w:left="420" w:firstLineChars="0" w:firstLine="0"/>
      </w:pPr>
      <w:r>
        <w:rPr>
          <w:rFonts w:hint="eastAsia"/>
        </w:rPr>
        <w:t>解：</w:t>
      </w:r>
    </w:p>
    <w:p w14:paraId="467115C4" w14:textId="56220FE4" w:rsidR="00DB17AF" w:rsidRPr="00DB17AF" w:rsidRDefault="00C82818" w:rsidP="00DB17AF">
      <w:pPr>
        <w:ind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35D3ED9" w14:textId="77777777" w:rsidR="00DB17AF" w:rsidRDefault="00DB17AF" w:rsidP="00DB17AF">
      <w:pPr>
        <w:ind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3CF91D4" w14:textId="6FC55AC0" w:rsidR="006876A7" w:rsidRPr="00DB17AF" w:rsidRDefault="006876A7" w:rsidP="00DB17AF">
      <w:pPr>
        <w:pStyle w:val="a6"/>
        <w:numPr>
          <w:ilvl w:val="1"/>
          <w:numId w:val="15"/>
        </w:numPr>
        <w:ind w:firstLineChars="0"/>
        <w:rPr>
          <w:b/>
          <w:bCs/>
        </w:rPr>
      </w:pPr>
      <w:r w:rsidRPr="00DB17AF">
        <w:rPr>
          <w:b/>
          <w:bCs/>
        </w:rPr>
        <w:t>确定状态分类</w:t>
      </w:r>
      <w:r w:rsidRPr="00DB17AF">
        <w:rPr>
          <w:b/>
          <w:bCs/>
        </w:rPr>
        <w:t>,</w:t>
      </w:r>
      <w:r w:rsidRPr="00DB17AF">
        <w:rPr>
          <w:b/>
          <w:bCs/>
        </w:rPr>
        <w:t>哪些</w:t>
      </w:r>
      <w:r w:rsidR="00C82818" w:rsidRPr="00DB17AF">
        <w:rPr>
          <w:rFonts w:hint="eastAsia"/>
          <w:b/>
          <w:bCs/>
        </w:rPr>
        <w:t>属于</w:t>
      </w:r>
      <w:r w:rsidRPr="00DB17AF">
        <w:rPr>
          <w:b/>
          <w:bCs/>
        </w:rPr>
        <w:t>常返的</w:t>
      </w:r>
      <w:r w:rsidRPr="00DB17AF">
        <w:rPr>
          <w:b/>
          <w:bCs/>
        </w:rPr>
        <w:t>,</w:t>
      </w:r>
      <w:r w:rsidRPr="00DB17AF">
        <w:rPr>
          <w:b/>
          <w:bCs/>
        </w:rPr>
        <w:t>哪些</w:t>
      </w:r>
      <w:r w:rsidR="00C82818" w:rsidRPr="00DB17AF">
        <w:rPr>
          <w:rFonts w:hint="eastAsia"/>
          <w:b/>
          <w:bCs/>
        </w:rPr>
        <w:t>属于</w:t>
      </w:r>
      <w:r w:rsidRPr="00DB17AF">
        <w:rPr>
          <w:b/>
          <w:bCs/>
        </w:rPr>
        <w:t>非常返的。</w:t>
      </w:r>
    </w:p>
    <w:p w14:paraId="6D1A2FFB" w14:textId="6485E3D4" w:rsidR="006876A7" w:rsidRDefault="008007A2" w:rsidP="006876A7">
      <w:pPr>
        <w:spacing w:after="240"/>
        <w:ind w:firstLine="420"/>
      </w:pPr>
      <w:r>
        <w:rPr>
          <w:rFonts w:hint="eastAsia"/>
        </w:rPr>
        <w:t>解：</w:t>
      </w:r>
      <w:r w:rsidR="00DB17AF">
        <w:rPr>
          <w:rFonts w:hint="eastAsia"/>
        </w:rPr>
        <w:t>所有状态都是相同的，所有状态都是常返状态。</w:t>
      </w:r>
    </w:p>
    <w:p w14:paraId="3FB1D8D8" w14:textId="3A0FD30A" w:rsidR="007C4E5F" w:rsidRPr="006876A7" w:rsidRDefault="007C4E5F" w:rsidP="006876A7">
      <w:pPr>
        <w:ind w:firstLineChars="0" w:firstLine="0"/>
        <w:rPr>
          <w:rFonts w:hint="eastAsia"/>
          <w:bCs/>
        </w:rPr>
      </w:pPr>
    </w:p>
    <w:sectPr w:rsidR="007C4E5F" w:rsidRPr="00687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9752" w14:textId="77777777" w:rsidR="00F37023" w:rsidRDefault="00F37023" w:rsidP="005733FE">
      <w:pPr>
        <w:spacing w:after="240"/>
        <w:ind w:firstLine="420"/>
      </w:pPr>
      <w:r>
        <w:separator/>
      </w:r>
    </w:p>
  </w:endnote>
  <w:endnote w:type="continuationSeparator" w:id="0">
    <w:p w14:paraId="4D54D4FC" w14:textId="77777777" w:rsidR="00F37023" w:rsidRDefault="00F37023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0C73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9EAA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2CD9A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7D27" w14:textId="77777777" w:rsidR="00F37023" w:rsidRDefault="00F37023" w:rsidP="005733FE">
      <w:pPr>
        <w:spacing w:after="240"/>
        <w:ind w:firstLine="420"/>
      </w:pPr>
      <w:r>
        <w:separator/>
      </w:r>
    </w:p>
  </w:footnote>
  <w:footnote w:type="continuationSeparator" w:id="0">
    <w:p w14:paraId="7346EA4B" w14:textId="77777777" w:rsidR="00F37023" w:rsidRDefault="00F37023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18A53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D3A1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1569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B302750"/>
    <w:multiLevelType w:val="hybridMultilevel"/>
    <w:tmpl w:val="FFC4BBBA"/>
    <w:lvl w:ilvl="0" w:tplc="CF1E4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78295D"/>
    <w:multiLevelType w:val="hybridMultilevel"/>
    <w:tmpl w:val="0B123438"/>
    <w:lvl w:ilvl="0" w:tplc="93D48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5" w15:restartNumberingAfterBreak="0">
    <w:nsid w:val="3C066CF2"/>
    <w:multiLevelType w:val="hybridMultilevel"/>
    <w:tmpl w:val="2D42A714"/>
    <w:lvl w:ilvl="0" w:tplc="DB72516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62A10D8A"/>
    <w:multiLevelType w:val="hybridMultilevel"/>
    <w:tmpl w:val="F05A5F2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4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7"/>
    <w:lvlOverride w:ilvl="0">
      <w:startOverride w:val="1"/>
    </w:lvlOverride>
  </w:num>
  <w:num w:numId="11">
    <w:abstractNumId w:val="0"/>
  </w:num>
  <w:num w:numId="12">
    <w:abstractNumId w:val="10"/>
  </w:num>
  <w:num w:numId="13">
    <w:abstractNumId w:val="12"/>
  </w:num>
  <w:num w:numId="14">
    <w:abstractNumId w:val="3"/>
  </w:num>
  <w:num w:numId="15">
    <w:abstractNumId w:val="2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74"/>
    <w:rsid w:val="000170E9"/>
    <w:rsid w:val="00042AB2"/>
    <w:rsid w:val="00097A21"/>
    <w:rsid w:val="000A4CEA"/>
    <w:rsid w:val="000D57D4"/>
    <w:rsid w:val="0011786E"/>
    <w:rsid w:val="00137401"/>
    <w:rsid w:val="00186793"/>
    <w:rsid w:val="001918E6"/>
    <w:rsid w:val="00196866"/>
    <w:rsid w:val="001B001A"/>
    <w:rsid w:val="002047A6"/>
    <w:rsid w:val="00240A87"/>
    <w:rsid w:val="00263837"/>
    <w:rsid w:val="00286139"/>
    <w:rsid w:val="002D6494"/>
    <w:rsid w:val="002F42B4"/>
    <w:rsid w:val="00301E6B"/>
    <w:rsid w:val="00305E6E"/>
    <w:rsid w:val="00314B6D"/>
    <w:rsid w:val="00316F7B"/>
    <w:rsid w:val="00345AC6"/>
    <w:rsid w:val="00370D37"/>
    <w:rsid w:val="003728AC"/>
    <w:rsid w:val="0042404B"/>
    <w:rsid w:val="00430E5E"/>
    <w:rsid w:val="004904A3"/>
    <w:rsid w:val="0051477A"/>
    <w:rsid w:val="0054407F"/>
    <w:rsid w:val="00563875"/>
    <w:rsid w:val="005733FE"/>
    <w:rsid w:val="005E64BA"/>
    <w:rsid w:val="00612060"/>
    <w:rsid w:val="00644A65"/>
    <w:rsid w:val="006876A7"/>
    <w:rsid w:val="00692DDD"/>
    <w:rsid w:val="006A2B5D"/>
    <w:rsid w:val="006C0F1F"/>
    <w:rsid w:val="006D1B6F"/>
    <w:rsid w:val="00712D82"/>
    <w:rsid w:val="00717990"/>
    <w:rsid w:val="0072480F"/>
    <w:rsid w:val="00730D9E"/>
    <w:rsid w:val="007408E2"/>
    <w:rsid w:val="00773077"/>
    <w:rsid w:val="007C32C1"/>
    <w:rsid w:val="007C3F22"/>
    <w:rsid w:val="007C4E5F"/>
    <w:rsid w:val="007C5686"/>
    <w:rsid w:val="007D128A"/>
    <w:rsid w:val="007E0238"/>
    <w:rsid w:val="008007A2"/>
    <w:rsid w:val="008134CE"/>
    <w:rsid w:val="008350BE"/>
    <w:rsid w:val="00842233"/>
    <w:rsid w:val="008D7803"/>
    <w:rsid w:val="0098368D"/>
    <w:rsid w:val="00983F2E"/>
    <w:rsid w:val="009A0A4D"/>
    <w:rsid w:val="009E1424"/>
    <w:rsid w:val="009F65B3"/>
    <w:rsid w:val="00A45DE0"/>
    <w:rsid w:val="00A53984"/>
    <w:rsid w:val="00A63FF5"/>
    <w:rsid w:val="00A74C17"/>
    <w:rsid w:val="00AA4591"/>
    <w:rsid w:val="00AC15D0"/>
    <w:rsid w:val="00AC1C76"/>
    <w:rsid w:val="00B360CE"/>
    <w:rsid w:val="00B47B0D"/>
    <w:rsid w:val="00B5130C"/>
    <w:rsid w:val="00B911A0"/>
    <w:rsid w:val="00BA7F6E"/>
    <w:rsid w:val="00C4630A"/>
    <w:rsid w:val="00C46774"/>
    <w:rsid w:val="00C6746D"/>
    <w:rsid w:val="00C82818"/>
    <w:rsid w:val="00C83B5B"/>
    <w:rsid w:val="00CD22CC"/>
    <w:rsid w:val="00D068AE"/>
    <w:rsid w:val="00D34230"/>
    <w:rsid w:val="00D83C3D"/>
    <w:rsid w:val="00D87AB3"/>
    <w:rsid w:val="00DB17AF"/>
    <w:rsid w:val="00E10C09"/>
    <w:rsid w:val="00E1561B"/>
    <w:rsid w:val="00E23BAE"/>
    <w:rsid w:val="00E63DE8"/>
    <w:rsid w:val="00E900F9"/>
    <w:rsid w:val="00EB3062"/>
    <w:rsid w:val="00ED381A"/>
    <w:rsid w:val="00F236EF"/>
    <w:rsid w:val="00F37023"/>
    <w:rsid w:val="00F47DC9"/>
    <w:rsid w:val="00F578C1"/>
    <w:rsid w:val="00FD470D"/>
    <w:rsid w:val="00FD6701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D9B63"/>
  <w15:chartTrackingRefBased/>
  <w15:docId w15:val="{D9D6199A-52A1-4397-B77F-A94DEC64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6D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88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4</cp:revision>
  <dcterms:created xsi:type="dcterms:W3CDTF">2021-10-11T00:54:00Z</dcterms:created>
  <dcterms:modified xsi:type="dcterms:W3CDTF">2021-10-11T02:23:00Z</dcterms:modified>
</cp:coreProperties>
</file>